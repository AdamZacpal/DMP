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C50" w:rsidRPr="00241CCE" w:rsidRDefault="00E80C50" w:rsidP="00241CCE">
      <w:pPr>
        <w:ind w:firstLine="0"/>
        <w:jc w:val="center"/>
        <w:rPr>
          <w:rFonts w:ascii="Arial" w:hAnsi="Arial" w:cs="Arial"/>
          <w:b/>
          <w:sz w:val="32"/>
        </w:rPr>
      </w:pPr>
      <w:r w:rsidRPr="00241CCE">
        <w:rPr>
          <w:rFonts w:ascii="Arial" w:hAnsi="Arial" w:cs="Arial"/>
          <w:b/>
          <w:sz w:val="32"/>
        </w:rPr>
        <w:t>Vyšší odborná škola a Střední průmysl</w:t>
      </w:r>
      <w:r w:rsidR="005D24FD">
        <w:rPr>
          <w:rFonts w:ascii="Arial" w:hAnsi="Arial" w:cs="Arial"/>
          <w:b/>
          <w:sz w:val="32"/>
        </w:rPr>
        <w:t>ová škola elektrotechnická Olom</w:t>
      </w:r>
      <w:r w:rsidR="00FB36D7">
        <w:rPr>
          <w:rFonts w:ascii="Arial" w:hAnsi="Arial" w:cs="Arial"/>
          <w:b/>
          <w:sz w:val="32"/>
        </w:rPr>
        <w:t>o</w:t>
      </w:r>
      <w:r w:rsidRPr="00241CCE">
        <w:rPr>
          <w:rFonts w:ascii="Arial" w:hAnsi="Arial" w:cs="Arial"/>
          <w:b/>
          <w:sz w:val="32"/>
        </w:rPr>
        <w:t>uc,</w:t>
      </w:r>
    </w:p>
    <w:p w:rsidR="00241CCE" w:rsidRDefault="00E80C50" w:rsidP="00241CCE">
      <w:pPr>
        <w:ind w:firstLine="0"/>
        <w:jc w:val="center"/>
      </w:pPr>
      <w:r w:rsidRPr="00241CCE">
        <w:rPr>
          <w:rFonts w:ascii="Arial" w:hAnsi="Arial" w:cs="Arial"/>
          <w:b/>
          <w:sz w:val="32"/>
        </w:rPr>
        <w:t>Božetěchova</w:t>
      </w:r>
      <w:r w:rsidRPr="00241CCE">
        <w:rPr>
          <w:b/>
          <w:sz w:val="32"/>
        </w:rPr>
        <w:t xml:space="preserve"> </w:t>
      </w:r>
      <w:r w:rsidRPr="00241CCE">
        <w:rPr>
          <w:rFonts w:ascii="Arial" w:hAnsi="Arial" w:cs="Arial"/>
          <w:b/>
          <w:sz w:val="32"/>
        </w:rPr>
        <w:t>3</w:t>
      </w:r>
      <w:r w:rsidRPr="004D2692">
        <w:br/>
      </w: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782577">
      <w:pPr>
        <w:ind w:firstLine="0"/>
      </w:pPr>
    </w:p>
    <w:p w:rsidR="00782577" w:rsidRDefault="00782577" w:rsidP="00782577">
      <w:pPr>
        <w:ind w:firstLine="0"/>
      </w:pPr>
    </w:p>
    <w:p w:rsidR="009D6747" w:rsidRPr="009D6747" w:rsidRDefault="007C42BA" w:rsidP="009D6747">
      <w:pPr>
        <w:pStyle w:val="Hlavni"/>
      </w:pPr>
      <w:r>
        <w:t>MATURITNÍ</w:t>
      </w:r>
      <w:r w:rsidR="00FB36D7">
        <w:t xml:space="preserve"> PRÁ</w:t>
      </w:r>
      <w:r w:rsidR="009D6747">
        <w:t>CE</w:t>
      </w:r>
    </w:p>
    <w:p w:rsidR="00E80C50" w:rsidRDefault="007C42BA" w:rsidP="00241CCE">
      <w:pPr>
        <w:ind w:firstLine="0"/>
        <w:jc w:val="center"/>
      </w:pPr>
      <w:r>
        <w:rPr>
          <w:sz w:val="40"/>
        </w:rPr>
        <w:t>Tvorba osobních webových stránek</w:t>
      </w:r>
      <w:r w:rsidR="00E80C50" w:rsidRPr="004D2692">
        <w:br/>
      </w: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Pr="004D2692" w:rsidRDefault="00241CCE" w:rsidP="00241CCE">
      <w:pPr>
        <w:ind w:firstLine="0"/>
        <w:jc w:val="center"/>
      </w:pPr>
    </w:p>
    <w:p w:rsidR="00241CCE" w:rsidRPr="00241CCE" w:rsidRDefault="00E80C50" w:rsidP="00E80C50">
      <w:pPr>
        <w:ind w:firstLine="0"/>
        <w:rPr>
          <w:sz w:val="36"/>
        </w:rPr>
      </w:pPr>
      <w:proofErr w:type="gramStart"/>
      <w:r w:rsidRPr="00241CCE">
        <w:rPr>
          <w:sz w:val="36"/>
        </w:rPr>
        <w:t>201</w:t>
      </w:r>
      <w:r w:rsidR="007C42BA">
        <w:rPr>
          <w:sz w:val="36"/>
        </w:rPr>
        <w:t>9</w:t>
      </w:r>
      <w:r w:rsidRPr="00241CCE">
        <w:rPr>
          <w:sz w:val="36"/>
        </w:rPr>
        <w:t xml:space="preserve">                                                     </w:t>
      </w:r>
      <w:r w:rsidR="00685181">
        <w:rPr>
          <w:sz w:val="36"/>
        </w:rPr>
        <w:t>Adam</w:t>
      </w:r>
      <w:proofErr w:type="gramEnd"/>
      <w:r w:rsidR="00685181">
        <w:rPr>
          <w:sz w:val="36"/>
        </w:rPr>
        <w:t xml:space="preserve"> Z</w:t>
      </w:r>
      <w:r w:rsidR="007C42BA">
        <w:rPr>
          <w:sz w:val="36"/>
        </w:rPr>
        <w:t>ACPAL</w:t>
      </w:r>
    </w:p>
    <w:p w:rsidR="005550DA" w:rsidRDefault="00241CCE" w:rsidP="005550DA">
      <w:r>
        <w:br w:type="page"/>
      </w:r>
    </w:p>
    <w:p w:rsidR="00E80C50" w:rsidRPr="004D2692" w:rsidRDefault="0037061A" w:rsidP="00E80C50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B0B436A" wp14:editId="5A260DF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2690" cy="10677525"/>
            <wp:effectExtent l="0" t="0" r="0" b="0"/>
            <wp:wrapTopAndBottom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adání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947" cy="1070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C50" w:rsidRPr="005550DA">
        <w:br w:type="page"/>
      </w:r>
      <w:r w:rsidR="00E80C50" w:rsidRPr="004D2692">
        <w:lastRenderedPageBreak/>
        <w:t xml:space="preserve">Prohlašuji, že jsem </w:t>
      </w:r>
      <w:r w:rsidR="00E80C50">
        <w:t xml:space="preserve">seminární práci </w:t>
      </w:r>
      <w:r w:rsidR="00E80C50" w:rsidRPr="004D2692">
        <w:t>vypracoval samostatně a všechny prameny jsem uvedl v seznamu použité literatury.</w:t>
      </w:r>
    </w:p>
    <w:p w:rsidR="00E80C50" w:rsidRDefault="00E80C50" w:rsidP="00E80C50">
      <w:pPr>
        <w:ind w:firstLine="0"/>
      </w:pPr>
    </w:p>
    <w:p w:rsidR="003023CB" w:rsidRPr="004D2692" w:rsidRDefault="003023CB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 xml:space="preserve">Chtěl bych vyslovit poděkování panu </w:t>
      </w:r>
      <w:r w:rsidR="007C42BA">
        <w:t>Ing. Marku Nožkovi</w:t>
      </w:r>
      <w:r w:rsidRPr="004D2692">
        <w:t xml:space="preserve"> za odborné konzultace a poskytnuté informace.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>Prohlašuji, že nemám námitek proti půjčování nebo zveřejňování mé práce nebo její části se souhlasem školy.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D552B4" w:rsidRDefault="00D552B4" w:rsidP="00E80C50">
      <w:pPr>
        <w:ind w:firstLine="0"/>
      </w:pPr>
    </w:p>
    <w:p w:rsidR="00D552B4" w:rsidRDefault="00D552B4" w:rsidP="00E80C50">
      <w:pPr>
        <w:ind w:firstLine="0"/>
        <w:sectPr w:rsidR="00D552B4" w:rsidSect="00E80C50">
          <w:headerReference w:type="default" r:id="rId9"/>
          <w:type w:val="nextColumn"/>
          <w:pgSz w:w="11907" w:h="16840" w:code="9"/>
          <w:pgMar w:top="1418" w:right="1134" w:bottom="1418" w:left="2268" w:header="709" w:footer="709" w:gutter="0"/>
          <w:pgNumType w:chapSep="enDash"/>
          <w:cols w:space="708" w:equalWidth="0">
            <w:col w:w="8505"/>
          </w:cols>
        </w:sectPr>
      </w:pPr>
    </w:p>
    <w:p w:rsidR="00775403" w:rsidRDefault="00E80C50" w:rsidP="0022194D">
      <w:pPr>
        <w:pStyle w:val="Nadpis1"/>
        <w:numPr>
          <w:ilvl w:val="0"/>
          <w:numId w:val="0"/>
        </w:numPr>
        <w:rPr>
          <w:noProof/>
        </w:rPr>
      </w:pPr>
      <w:bookmarkStart w:id="0" w:name="_Toc450838574"/>
      <w:bookmarkStart w:id="1" w:name="_Toc509907251"/>
      <w:bookmarkStart w:id="2" w:name="_Toc515198842"/>
      <w:bookmarkStart w:id="3" w:name="_Toc4437815"/>
      <w:r>
        <w:lastRenderedPageBreak/>
        <w:t>Obsah</w:t>
      </w:r>
      <w:bookmarkEnd w:id="0"/>
      <w:bookmarkEnd w:id="1"/>
      <w:bookmarkEnd w:id="2"/>
      <w:bookmarkEnd w:id="3"/>
      <w:r w:rsidR="00B3187E">
        <w:fldChar w:fldCharType="begin"/>
      </w:r>
      <w:r w:rsidR="00B3187E">
        <w:instrText xml:space="preserve"> TOC \o "1-3" \u </w:instrText>
      </w:r>
      <w:r w:rsidR="00B3187E">
        <w:fldChar w:fldCharType="separate"/>
      </w:r>
    </w:p>
    <w:p w:rsidR="00775403" w:rsidRDefault="00775403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Obsah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Abstrakt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Úvod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Obecné informace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4D62F0">
        <w:rPr>
          <w:noProof/>
          <w:shd w:val="clear" w:color="auto" w:fill="FFFFFF"/>
        </w:rPr>
        <w:t>World wide web (www)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Vznik WWW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HTTP A HTTPS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Historie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Verze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Charakteristika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Struktura dokumentu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Historie 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Jednotky a barvy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URL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Písmo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syntax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Selektory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Blok deklarací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4.5.3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Propojení HTML s 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Python a Flask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Verze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Vlastnosti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Python syntaxe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Proměnné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Komentáře (poznámky)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lastRenderedPageBreak/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Funkce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Moduly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5.4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JavaScript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Využití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Charakteristika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Systémy řízení báze dat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Schopnosti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7.2.1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Vlastnosti 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7.2.2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Příkazy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Finální produkt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Postup tvoření práce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Kontakt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Registrace a přihlášení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Redakční systém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Obsah stránek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Úvodní (domovská)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 mně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Články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Vzorový článek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Kontakt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775403" w:rsidRDefault="00775403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9.2.6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Redakce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775403" w:rsidRDefault="00775403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D62F0">
        <w:rPr>
          <w:noProof/>
        </w:rPr>
        <w:t>9.3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Struktura složky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Závěr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Seznam použité literatury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775403" w:rsidRDefault="00775403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Seznam tabulek a obrázků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544D77" w:rsidRPr="00852861" w:rsidRDefault="00B3187E" w:rsidP="00544D77">
      <w:pPr>
        <w:ind w:firstLine="0"/>
      </w:pPr>
      <w:r>
        <w:fldChar w:fldCharType="end"/>
      </w:r>
    </w:p>
    <w:p w:rsidR="00E241BA" w:rsidRDefault="00E241BA" w:rsidP="00E241BA">
      <w:pPr>
        <w:pStyle w:val="Nadpis1"/>
        <w:numPr>
          <w:ilvl w:val="0"/>
          <w:numId w:val="0"/>
        </w:numPr>
      </w:pPr>
      <w:bookmarkStart w:id="4" w:name="_Toc450838575"/>
      <w:bookmarkStart w:id="5" w:name="_Toc509907252"/>
      <w:bookmarkStart w:id="6" w:name="_Toc515198843"/>
      <w:bookmarkStart w:id="7" w:name="_Toc4437816"/>
      <w:r>
        <w:lastRenderedPageBreak/>
        <w:t>Abstrakt</w:t>
      </w:r>
      <w:bookmarkEnd w:id="7"/>
    </w:p>
    <w:p w:rsidR="006C6224" w:rsidRDefault="00E241BA" w:rsidP="00E241BA">
      <w:r>
        <w:t xml:space="preserve">Seminární práce je složena z teoretické a praktické části. V teoretické části se rozebírám použité programovací jazyky, jejich historii, vývoj a použití. Dále uvádím informace o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Web, systémech řízení báze dat a Git</w:t>
      </w:r>
      <w:r w:rsidR="006C6224">
        <w:t>u. Na konci představuji webové stránky, které jsem sám vytvořil. Popisuji zde postup tvoření těchto stránek a jejich obsah.</w:t>
      </w:r>
    </w:p>
    <w:p w:rsidR="00E241BA" w:rsidRDefault="006C6224" w:rsidP="00E241BA">
      <w:r>
        <w:t xml:space="preserve">V praktické části se zabývám samotnou tvorbou stránek. Použil jsem Python3 a jeho modul </w:t>
      </w:r>
      <w:proofErr w:type="spellStart"/>
      <w:r>
        <w:t>Flask</w:t>
      </w:r>
      <w:proofErr w:type="spellEnd"/>
      <w:r>
        <w:t xml:space="preserve">, HTML, CSS, </w:t>
      </w:r>
      <w:proofErr w:type="spellStart"/>
      <w:r>
        <w:t>MySQL</w:t>
      </w:r>
      <w:proofErr w:type="spellEnd"/>
      <w:r>
        <w:t xml:space="preserve"> a </w:t>
      </w:r>
      <w:proofErr w:type="spellStart"/>
      <w:r>
        <w:t>JavaScript</w:t>
      </w:r>
      <w:proofErr w:type="spellEnd"/>
      <w:r>
        <w:t xml:space="preserve">. Dále jsem celou práci postupně dával na </w:t>
      </w:r>
      <w:proofErr w:type="spellStart"/>
      <w:r>
        <w:t>GitHub</w:t>
      </w:r>
      <w:proofErr w:type="spellEnd"/>
      <w:r>
        <w:t>.</w:t>
      </w:r>
    </w:p>
    <w:p w:rsidR="006C6224" w:rsidRDefault="006C6224" w:rsidP="00E241BA">
      <w:r>
        <w:t>Klíčová slova:</w:t>
      </w:r>
      <w:r w:rsidR="008F22D8">
        <w:t xml:space="preserve"> Osobní w</w:t>
      </w:r>
      <w:r>
        <w:t>ebové stránky</w:t>
      </w:r>
      <w:r w:rsidR="008F22D8">
        <w:t>, webové stránky, blog</w:t>
      </w:r>
      <w:r>
        <w:t>,</w:t>
      </w:r>
      <w:r w:rsidR="008F22D8">
        <w:t xml:space="preserve"> Python, </w:t>
      </w:r>
      <w:proofErr w:type="spellStart"/>
      <w:r w:rsidR="008F22D8">
        <w:t>Flask</w:t>
      </w:r>
      <w:proofErr w:type="spellEnd"/>
      <w:r w:rsidR="008F22D8">
        <w:t xml:space="preserve">, HTML, CSS, </w:t>
      </w:r>
      <w:proofErr w:type="spellStart"/>
      <w:r w:rsidR="008F22D8">
        <w:t>JavaScript</w:t>
      </w:r>
      <w:proofErr w:type="spellEnd"/>
      <w:r w:rsidR="008F22D8">
        <w:t xml:space="preserve">, </w:t>
      </w:r>
      <w:proofErr w:type="spellStart"/>
      <w:r w:rsidR="008F22D8">
        <w:t>MySQL</w:t>
      </w:r>
      <w:proofErr w:type="spellEnd"/>
      <w:r w:rsidR="008F22D8">
        <w:t xml:space="preserve">, </w:t>
      </w:r>
      <w:proofErr w:type="spellStart"/>
      <w:r w:rsidR="008F22D8">
        <w:t>GitHub</w:t>
      </w:r>
      <w:proofErr w:type="spellEnd"/>
      <w:r w:rsidR="004E56D0">
        <w:t>, informační technologie, databáze</w:t>
      </w:r>
    </w:p>
    <w:p w:rsidR="00427BCF" w:rsidRDefault="00E80C50" w:rsidP="00E80C50">
      <w:pPr>
        <w:pStyle w:val="Nadpis1"/>
        <w:numPr>
          <w:ilvl w:val="0"/>
          <w:numId w:val="0"/>
        </w:numPr>
      </w:pPr>
      <w:bookmarkStart w:id="8" w:name="_Toc4437817"/>
      <w:r>
        <w:lastRenderedPageBreak/>
        <w:t>Úvod</w:t>
      </w:r>
      <w:bookmarkEnd w:id="4"/>
      <w:bookmarkEnd w:id="5"/>
      <w:bookmarkEnd w:id="6"/>
      <w:bookmarkEnd w:id="8"/>
    </w:p>
    <w:p w:rsidR="00A62562" w:rsidRDefault="006B38B9" w:rsidP="007C42BA">
      <w:r>
        <w:t xml:space="preserve">Jako svou maturitní práci jsem si zvolil tvorbu osobních webových stránek. Hlavním cílem mé maturitní práce je vytvořit jednoduchý redakční systém pro správu osobních webových stránek, použít jazyk Python3 a modul </w:t>
      </w:r>
      <w:proofErr w:type="spellStart"/>
      <w:r>
        <w:t>Flask</w:t>
      </w:r>
      <w:proofErr w:type="spellEnd"/>
      <w:r>
        <w:t xml:space="preserve">, jako datové úložiště použít SQL databázi, použít jazyky </w:t>
      </w:r>
      <w:proofErr w:type="spellStart"/>
      <w:r>
        <w:t>JavaScript</w:t>
      </w:r>
      <w:proofErr w:type="spellEnd"/>
      <w:r>
        <w:t>, HTML5 a CSS3 pro vytvoření uživatelsky přívětivého a snadno ovladatelného rozhraní, vytvořit technickou dokumentaci a veškerou dokumentaci a zdrojové kódy postupně umisťovat do veřejného repositáře Git.</w:t>
      </w:r>
    </w:p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4836C1" w:rsidP="006B38B9">
      <w:pPr>
        <w:pStyle w:val="Nadpis1"/>
      </w:pPr>
      <w:bookmarkStart w:id="9" w:name="_Toc4437818"/>
      <w:r>
        <w:lastRenderedPageBreak/>
        <w:t>Obecné informace</w:t>
      </w:r>
      <w:bookmarkEnd w:id="9"/>
    </w:p>
    <w:p w:rsidR="004836C1" w:rsidRDefault="00825CF7" w:rsidP="004836C1">
      <w:r>
        <w:t>Webové stránky jsou</w:t>
      </w:r>
      <w:r w:rsidR="004836C1">
        <w:t xml:space="preserve"> </w:t>
      </w:r>
      <w:r>
        <w:t>počítačové</w:t>
      </w:r>
      <w:r w:rsidR="004836C1">
        <w:t xml:space="preserve"> dokument</w:t>
      </w:r>
      <w:r>
        <w:t>y, které</w:t>
      </w:r>
      <w:r w:rsidR="004836C1">
        <w:t xml:space="preserve"> je možné</w:t>
      </w:r>
      <w:r>
        <w:t xml:space="preserve"> zobrazit na počítači, notebooku či jiném zařízení pomocí webového prohlížeče. Webové stránky jsou poskytovány v rámci </w:t>
      </w:r>
      <w:proofErr w:type="spellStart"/>
      <w:r w:rsidR="008D0C60">
        <w:t>World</w:t>
      </w:r>
      <w:proofErr w:type="spellEnd"/>
      <w:r w:rsidR="008D0C60">
        <w:t xml:space="preserve"> </w:t>
      </w:r>
      <w:proofErr w:type="spellStart"/>
      <w:r w:rsidR="008D0C60">
        <w:t>Wid</w:t>
      </w:r>
      <w:r>
        <w:t>e</w:t>
      </w:r>
      <w:proofErr w:type="spellEnd"/>
      <w:r>
        <w:t xml:space="preserve"> Webu. Informace jsou zobrazovány ve formě hypertextu, který je vytvořen použitím jazyku HTML. Stránky mohou obsahovat text, obrázky, videa, zvuky, </w:t>
      </w:r>
      <w:proofErr w:type="spellStart"/>
      <w:r>
        <w:t>gify</w:t>
      </w:r>
      <w:proofErr w:type="spellEnd"/>
      <w:r>
        <w:t>, odkazy a tak dále. Pomocí odkazů můžete přecházet mezi různými webovými stránkami.</w:t>
      </w:r>
    </w:p>
    <w:p w:rsidR="000D747B" w:rsidRDefault="000D747B" w:rsidP="000D747B">
      <w:pPr>
        <w:rPr>
          <w:shd w:val="clear" w:color="auto" w:fill="FFFFFF"/>
        </w:rPr>
      </w:pPr>
      <w:r>
        <w:rPr>
          <w:shd w:val="clear" w:color="auto" w:fill="FFFFFF"/>
        </w:rPr>
        <w:t>Webové stránky</w:t>
      </w:r>
      <w:r w:rsidRPr="000D747B">
        <w:rPr>
          <w:shd w:val="clear" w:color="auto" w:fill="FFFFFF"/>
        </w:rPr>
        <w:t xml:space="preserve"> </w:t>
      </w:r>
      <w:r>
        <w:rPr>
          <w:shd w:val="clear" w:color="auto" w:fill="FFFFFF"/>
        </w:rPr>
        <w:t>poskytují </w:t>
      </w:r>
      <w:r w:rsidRPr="000D747B">
        <w:rPr>
          <w:shd w:val="clear" w:color="auto" w:fill="FFFFFF"/>
        </w:rPr>
        <w:t>webové servery</w:t>
      </w:r>
      <w:r>
        <w:rPr>
          <w:shd w:val="clear" w:color="auto" w:fill="FFFFFF"/>
        </w:rPr>
        <w:t> prostřednictvím </w:t>
      </w:r>
      <w:r w:rsidRPr="000D747B">
        <w:rPr>
          <w:shd w:val="clear" w:color="auto" w:fill="FFFFFF"/>
        </w:rPr>
        <w:t>počítačové sítě</w:t>
      </w:r>
      <w:r>
        <w:rPr>
          <w:shd w:val="clear" w:color="auto" w:fill="FFFFFF"/>
        </w:rPr>
        <w:t> nebo </w:t>
      </w:r>
      <w:r w:rsidRPr="000D747B">
        <w:rPr>
          <w:shd w:val="clear" w:color="auto" w:fill="FFFFFF"/>
        </w:rPr>
        <w:t>Internetu</w:t>
      </w:r>
      <w:r>
        <w:rPr>
          <w:shd w:val="clear" w:color="auto" w:fill="FFFFFF"/>
        </w:rPr>
        <w:t>, kde jsou přenášeny pomocí protokolu http nebo mohou být uloženy v podobě </w:t>
      </w:r>
      <w:r w:rsidRPr="000D747B">
        <w:rPr>
          <w:shd w:val="clear" w:color="auto" w:fill="FFFFFF"/>
        </w:rPr>
        <w:t>souborů</w:t>
      </w:r>
      <w:r>
        <w:rPr>
          <w:shd w:val="clear" w:color="auto" w:fill="FFFFFF"/>
        </w:rPr>
        <w:t> na </w:t>
      </w:r>
      <w:r w:rsidRPr="000D747B">
        <w:rPr>
          <w:shd w:val="clear" w:color="auto" w:fill="FFFFFF"/>
        </w:rPr>
        <w:t>pevném disku</w:t>
      </w:r>
      <w:r>
        <w:rPr>
          <w:shd w:val="clear" w:color="auto" w:fill="FFFFFF"/>
        </w:rPr>
        <w:t xml:space="preserve">. Webové stránky </w:t>
      </w:r>
      <w:proofErr w:type="gramStart"/>
      <w:r>
        <w:rPr>
          <w:shd w:val="clear" w:color="auto" w:fill="FFFFFF"/>
        </w:rPr>
        <w:t>mohou</w:t>
      </w:r>
      <w:proofErr w:type="gramEnd"/>
      <w:r>
        <w:rPr>
          <w:shd w:val="clear" w:color="auto" w:fill="FFFFFF"/>
        </w:rPr>
        <w:t xml:space="preserve"> být statické což </w:t>
      </w:r>
      <w:proofErr w:type="gramStart"/>
      <w:r>
        <w:rPr>
          <w:shd w:val="clear" w:color="auto" w:fill="FFFFFF"/>
        </w:rPr>
        <w:t>znamená</w:t>
      </w:r>
      <w:proofErr w:type="gramEnd"/>
      <w:r>
        <w:rPr>
          <w:shd w:val="clear" w:color="auto" w:fill="FFFFFF"/>
        </w:rPr>
        <w:t xml:space="preserve">, že obsahují stále stejný obsah uložený v souborech nebo dynamické, které mění svůj obsah v čase, kdy je uživatel používá. </w:t>
      </w:r>
    </w:p>
    <w:p w:rsidR="008D0C60" w:rsidRDefault="000D747B" w:rsidP="000D747B">
      <w:pPr>
        <w:rPr>
          <w:shd w:val="clear" w:color="auto" w:fill="FFFFFF"/>
        </w:rPr>
      </w:pPr>
      <w:r>
        <w:rPr>
          <w:shd w:val="clear" w:color="auto" w:fill="FFFFFF"/>
        </w:rPr>
        <w:t>Aby byly webové stránky opravdu úspěšné, musí se dodržet několika kritérií. Záleží na kvalitě grafického a technického zpracován</w:t>
      </w:r>
      <w:r w:rsidR="008D0C60">
        <w:rPr>
          <w:shd w:val="clear" w:color="auto" w:fill="FFFFFF"/>
        </w:rPr>
        <w:t>í, informací obsažených na webu a hlavně funkčnosti všech komponentů.</w:t>
      </w:r>
    </w:p>
    <w:p w:rsidR="000D747B" w:rsidRDefault="008D0C60" w:rsidP="000725D1">
      <w:pPr>
        <w:pStyle w:val="Nadpis1"/>
        <w:rPr>
          <w:shd w:val="clear" w:color="auto" w:fill="FFFFFF"/>
        </w:rPr>
      </w:pPr>
      <w:bookmarkStart w:id="10" w:name="_Toc4437819"/>
      <w:proofErr w:type="spellStart"/>
      <w:r>
        <w:rPr>
          <w:shd w:val="clear" w:color="auto" w:fill="FFFFFF"/>
        </w:rPr>
        <w:lastRenderedPageBreak/>
        <w:t>World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wide</w:t>
      </w:r>
      <w:proofErr w:type="spellEnd"/>
      <w:r>
        <w:rPr>
          <w:shd w:val="clear" w:color="auto" w:fill="FFFFFF"/>
        </w:rPr>
        <w:t xml:space="preserve"> web (www)</w:t>
      </w:r>
      <w:bookmarkEnd w:id="10"/>
    </w:p>
    <w:p w:rsidR="00C14BE5" w:rsidRDefault="00A95D59" w:rsidP="008D0C60">
      <w:r>
        <w:rPr>
          <w:noProof/>
        </w:rPr>
        <w:drawing>
          <wp:anchor distT="0" distB="0" distL="114300" distR="114300" simplePos="0" relativeHeight="251661312" behindDoc="0" locked="0" layoutInCell="1" allowOverlap="1" wp14:anchorId="1D40473C" wp14:editId="45F9783A">
            <wp:simplePos x="0" y="0"/>
            <wp:positionH relativeFrom="page">
              <wp:align>center</wp:align>
            </wp:positionH>
            <wp:positionV relativeFrom="paragraph">
              <wp:posOffset>1227455</wp:posOffset>
            </wp:positionV>
            <wp:extent cx="3952875" cy="2964180"/>
            <wp:effectExtent l="0" t="0" r="9525" b="7620"/>
            <wp:wrapTopAndBottom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vní server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862217" wp14:editId="4AD677BD">
                <wp:simplePos x="0" y="0"/>
                <wp:positionH relativeFrom="column">
                  <wp:posOffset>349885</wp:posOffset>
                </wp:positionH>
                <wp:positionV relativeFrom="paragraph">
                  <wp:posOffset>765810</wp:posOffset>
                </wp:positionV>
                <wp:extent cx="3952875" cy="457200"/>
                <wp:effectExtent l="0" t="0" r="9525" b="0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D018DE" w:rsidRDefault="00544D77" w:rsidP="00A95D5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1" w:name="_Toc401859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První web server (počítač </w:t>
                            </w:r>
                            <w:proofErr w:type="spellStart"/>
                            <w:r>
                              <w:t>NeXT</w:t>
                            </w:r>
                            <w:proofErr w:type="spellEnd"/>
                            <w:r>
                              <w:t>)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862217" id="_x0000_t202" coordsize="21600,21600" o:spt="202" path="m,l,21600r21600,l21600,xe">
                <v:stroke joinstyle="miter"/>
                <v:path gradientshapeok="t" o:connecttype="rect"/>
              </v:shapetype>
              <v:shape id="Textové pole 26" o:spid="_x0000_s1026" type="#_x0000_t202" style="position:absolute;left:0;text-align:left;margin-left:27.55pt;margin-top:60.3pt;width:311.25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" stroked="f">
                <v:textbox inset="0,0,0,0">
                  <w:txbxContent>
                    <w:p w:rsidR="00544D77" w:rsidRPr="00D018DE" w:rsidRDefault="00544D77" w:rsidP="00A95D59">
                      <w:pPr>
                        <w:pStyle w:val="Titulek"/>
                        <w:rPr>
                          <w:noProof/>
                        </w:rPr>
                      </w:pPr>
                      <w:bookmarkStart w:id="12" w:name="_Toc401859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První web server (počítač </w:t>
                      </w:r>
                      <w:proofErr w:type="spellStart"/>
                      <w:r>
                        <w:t>NeXT</w:t>
                      </w:r>
                      <w:proofErr w:type="spellEnd"/>
                      <w:r>
                        <w:t>)</w:t>
                      </w:r>
                      <w:bookmarkEnd w:id="12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8D0C60">
        <w:t>World</w:t>
      </w:r>
      <w:proofErr w:type="spellEnd"/>
      <w:r w:rsidR="008D0C60">
        <w:t xml:space="preserve"> </w:t>
      </w:r>
      <w:proofErr w:type="spellStart"/>
      <w:r w:rsidR="008D0C60">
        <w:t>Wide</w:t>
      </w:r>
      <w:proofErr w:type="spellEnd"/>
      <w:r w:rsidR="008D0C60">
        <w:t xml:space="preserve"> Web je systém pro ukládání, prohlížení a odkazování </w:t>
      </w:r>
      <w:proofErr w:type="gramStart"/>
      <w:r w:rsidR="008D0C60">
        <w:t>dokumentů(webových</w:t>
      </w:r>
      <w:proofErr w:type="gramEnd"/>
      <w:r w:rsidR="008D0C60">
        <w:t xml:space="preserve"> stránek) v Internetu. Dokumenty si </w:t>
      </w:r>
      <w:r w:rsidR="00244488">
        <w:t>jsou uloženy na webových serverech, jsou propojeny pomocí hypertextových odkazů ve formě URL</w:t>
      </w:r>
      <w:r w:rsidR="00C14BE5">
        <w:t>.</w:t>
      </w:r>
    </w:p>
    <w:p w:rsidR="00A95D59" w:rsidRDefault="00A95D59" w:rsidP="00A95D59">
      <w:pPr>
        <w:ind w:firstLine="0"/>
      </w:pPr>
      <w:r>
        <w:tab/>
        <w:t xml:space="preserve">Zdroj: </w:t>
      </w:r>
      <w:hyperlink r:id="rId11" w:history="1">
        <w:r w:rsidRPr="0000429B">
          <w:rPr>
            <w:rStyle w:val="Hypertextovodkaz"/>
          </w:rPr>
          <w:t>https://en.wikipedia.org/wiki/CERN_httpd</w:t>
        </w:r>
      </w:hyperlink>
      <w:r>
        <w:t xml:space="preserve"> </w:t>
      </w:r>
    </w:p>
    <w:p w:rsidR="00C14BE5" w:rsidRDefault="00C14BE5" w:rsidP="000725D1">
      <w:pPr>
        <w:pStyle w:val="Nadpis2"/>
      </w:pPr>
      <w:bookmarkStart w:id="13" w:name="_Toc4437820"/>
      <w:r>
        <w:t>Vznik WWW</w:t>
      </w:r>
      <w:bookmarkEnd w:id="13"/>
    </w:p>
    <w:p w:rsidR="00C14BE5" w:rsidRDefault="00C14BE5" w:rsidP="00C14BE5">
      <w:r>
        <w:t xml:space="preserve">Web založil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při svém působení v </w:t>
      </w:r>
      <w:proofErr w:type="spellStart"/>
      <w:r>
        <w:t>CERNu</w:t>
      </w:r>
      <w:proofErr w:type="spellEnd"/>
      <w:r>
        <w:t xml:space="preserve">. Navrhl jazyk HTML a protokol HTTP, napsal první webový prohlížeč </w:t>
      </w:r>
      <w:proofErr w:type="spellStart"/>
      <w:r>
        <w:t>WorldWideWeb</w:t>
      </w:r>
      <w:proofErr w:type="spellEnd"/>
      <w:r>
        <w:t xml:space="preserve"> a v roce 1990 spustil první webový server na světě info.cern.ch. V říjnu roku 1994 založil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</w:t>
      </w:r>
      <w:proofErr w:type="spellStart"/>
      <w:r>
        <w:t>Consortium</w:t>
      </w:r>
      <w:proofErr w:type="spellEnd"/>
      <w:r>
        <w:t xml:space="preserve"> (W3C), které dohlíží na další vývoj Webu. </w:t>
      </w:r>
    </w:p>
    <w:p w:rsidR="00772652" w:rsidRDefault="00C14BE5" w:rsidP="00772652">
      <w:r>
        <w:rPr>
          <w:shd w:val="clear" w:color="auto" w:fill="FFFFFF"/>
        </w:rPr>
        <w:t xml:space="preserve">Vize </w:t>
      </w:r>
      <w:proofErr w:type="spellStart"/>
      <w:r>
        <w:rPr>
          <w:shd w:val="clear" w:color="auto" w:fill="FFFFFF"/>
        </w:rPr>
        <w:t>Tima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Berners-Lee</w:t>
      </w:r>
      <w:proofErr w:type="spellEnd"/>
      <w:r>
        <w:rPr>
          <w:shd w:val="clear" w:color="auto" w:fill="FFFFFF"/>
        </w:rPr>
        <w:t xml:space="preserve"> o globální propojené síti informací se stala možnou v druhé polovině osmdesátých let. Začala se rozšiřovat po Evropě </w:t>
      </w:r>
      <w:r w:rsidR="006333A5">
        <w:rPr>
          <w:shd w:val="clear" w:color="auto" w:fill="FFFFFF"/>
        </w:rPr>
        <w:t xml:space="preserve">a začal fungovat </w:t>
      </w:r>
      <w:proofErr w:type="spellStart"/>
      <w:r w:rsidR="006333A5">
        <w:rPr>
          <w:shd w:val="clear" w:color="auto" w:fill="FFFFFF"/>
        </w:rPr>
        <w:t>Domain</w:t>
      </w:r>
      <w:proofErr w:type="spellEnd"/>
      <w:r w:rsidR="006333A5">
        <w:rPr>
          <w:shd w:val="clear" w:color="auto" w:fill="FFFFFF"/>
        </w:rPr>
        <w:t xml:space="preserve"> </w:t>
      </w:r>
      <w:proofErr w:type="spellStart"/>
      <w:r w:rsidR="006333A5">
        <w:rPr>
          <w:shd w:val="clear" w:color="auto" w:fill="FFFFFF"/>
        </w:rPr>
        <w:t>Name</w:t>
      </w:r>
      <w:proofErr w:type="spellEnd"/>
      <w:r w:rsidR="006333A5">
        <w:rPr>
          <w:shd w:val="clear" w:color="auto" w:fill="FFFFFF"/>
        </w:rPr>
        <w:t xml:space="preserve"> </w:t>
      </w:r>
      <w:proofErr w:type="spellStart"/>
      <w:r w:rsidR="006333A5">
        <w:rPr>
          <w:shd w:val="clear" w:color="auto" w:fill="FFFFFF"/>
        </w:rPr>
        <w:t>System</w:t>
      </w:r>
      <w:proofErr w:type="spellEnd"/>
      <w:r w:rsidR="006333A5">
        <w:rPr>
          <w:shd w:val="clear" w:color="auto" w:fill="FFFFFF"/>
        </w:rPr>
        <w:t>, systém názvů domén, na kterém je založen systém URL.</w:t>
      </w:r>
      <w:r w:rsidR="006333A5" w:rsidRPr="006333A5">
        <w:t xml:space="preserve"> V roce 1988 proběhlo první přímé IP spojení mezi Evropou a Severní Amerikou a </w:t>
      </w:r>
      <w:proofErr w:type="spellStart"/>
      <w:r w:rsidR="006333A5" w:rsidRPr="006333A5">
        <w:t>Berners-Lee</w:t>
      </w:r>
      <w:proofErr w:type="spellEnd"/>
      <w:r w:rsidR="006333A5" w:rsidRPr="006333A5">
        <w:t xml:space="preserve"> začal otevřenou diskuzi v </w:t>
      </w:r>
      <w:proofErr w:type="spellStart"/>
      <w:r w:rsidR="006333A5" w:rsidRPr="006333A5">
        <w:t>CERNu</w:t>
      </w:r>
      <w:proofErr w:type="spellEnd"/>
      <w:r w:rsidR="006333A5" w:rsidRPr="006333A5">
        <w:t> o mo</w:t>
      </w:r>
      <w:r w:rsidR="00772652">
        <w:t>žnosti vzniku webového systému.</w:t>
      </w:r>
    </w:p>
    <w:p w:rsidR="00F773C6" w:rsidRDefault="00772652" w:rsidP="00772652">
      <w:r w:rsidRPr="006333A5">
        <w:t xml:space="preserve">S pomocí kolegy a podobného nadšence do hypertextu Roberta </w:t>
      </w:r>
      <w:proofErr w:type="spellStart"/>
      <w:r w:rsidRPr="006333A5">
        <w:t>Cailliau</w:t>
      </w:r>
      <w:proofErr w:type="spellEnd"/>
      <w:r w:rsidRPr="006333A5">
        <w:t> vydal návrh 12. listopadu 1990 s názvem "</w:t>
      </w:r>
      <w:proofErr w:type="spellStart"/>
      <w:r w:rsidRPr="006333A5">
        <w:t>WorldWideWeb</w:t>
      </w:r>
      <w:proofErr w:type="spellEnd"/>
      <w:r w:rsidRPr="006333A5">
        <w:t>“ jako síť hypertextových dokumentů, která by mohla být prohlížena "prohlížeči" v podobě architektury typu klient-server.</w:t>
      </w:r>
      <w:r w:rsidRPr="003D02D5">
        <w:t xml:space="preserve"> V tu doby byly HTML a HTTP ve vývoji pouze dva měsíce a první webový server byl poprvé otestován až o měsíc později.</w:t>
      </w:r>
      <w:r w:rsidR="00F773C6">
        <w:t xml:space="preserve"> </w:t>
      </w:r>
    </w:p>
    <w:p w:rsidR="00772652" w:rsidRDefault="00C0757A" w:rsidP="007726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E900D2" wp14:editId="6BD12C5D">
                <wp:simplePos x="0" y="0"/>
                <wp:positionH relativeFrom="margin">
                  <wp:align>right</wp:align>
                </wp:positionH>
                <wp:positionV relativeFrom="paragraph">
                  <wp:posOffset>985520</wp:posOffset>
                </wp:positionV>
                <wp:extent cx="5399405" cy="457200"/>
                <wp:effectExtent l="0" t="0" r="0" b="0"/>
                <wp:wrapTopAndBottom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1E0DA1" w:rsidRDefault="00544D77" w:rsidP="00D01E1B">
                            <w:pPr>
                              <w:pStyle w:val="Titulek"/>
                              <w:ind w:firstLine="708"/>
                              <w:jc w:val="left"/>
                              <w:rPr>
                                <w:noProof/>
                              </w:rPr>
                            </w:pPr>
                            <w:bookmarkStart w:id="14" w:name="_Toc401859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První web</w:t>
                            </w:r>
                            <w:r w:rsidRPr="00D01E1B">
                              <w:t xml:space="preserve"> http://info.cern.ch/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E900D2" id="Textové pole 1" o:spid="_x0000_s1027" type="#_x0000_t202" style="position:absolute;left:0;text-align:left;margin-left:373.95pt;margin-top:77.6pt;width:425.15pt;height:36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" stroked="f">
                <v:textbox inset="0,0,0,0">
                  <w:txbxContent>
                    <w:p w:rsidR="00544D77" w:rsidRPr="001E0DA1" w:rsidRDefault="00544D77" w:rsidP="00D01E1B">
                      <w:pPr>
                        <w:pStyle w:val="Titulek"/>
                        <w:ind w:firstLine="708"/>
                        <w:jc w:val="left"/>
                        <w:rPr>
                          <w:noProof/>
                        </w:rPr>
                      </w:pPr>
                      <w:bookmarkStart w:id="15" w:name="_Toc401859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První web</w:t>
                      </w:r>
                      <w:r w:rsidRPr="00D01E1B">
                        <w:t xml:space="preserve"> http://info.cern.ch/</w:t>
                      </w:r>
                      <w:bookmarkEnd w:id="1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773C6" w:rsidRPr="003D02D5">
        <w:t xml:space="preserve">Tento návrh předpokládal, že síť pouze pro čtení by mohla být vyvinuta během tří měsíců a za šest měsíců by se mohlo dosáhnout bodu, kdy bude možnost tvořit nové odkazy a nové materiály i čtenář. Zatímco cíl sítě pouze pro čtení byl </w:t>
      </w:r>
      <w:r w:rsidR="00F773C6">
        <w:rPr>
          <w:noProof/>
        </w:rPr>
        <w:drawing>
          <wp:anchor distT="0" distB="0" distL="114300" distR="114300" simplePos="0" relativeHeight="251658240" behindDoc="0" locked="0" layoutInCell="1" allowOverlap="1" wp14:anchorId="4964C844" wp14:editId="3A63C187">
            <wp:simplePos x="0" y="0"/>
            <wp:positionH relativeFrom="margin">
              <wp:align>left</wp:align>
            </wp:positionH>
            <wp:positionV relativeFrom="paragraph">
              <wp:posOffset>1447800</wp:posOffset>
            </wp:positionV>
            <wp:extent cx="5400675" cy="2021205"/>
            <wp:effectExtent l="0" t="0" r="9525" b="0"/>
            <wp:wrapTopAndBottom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vní we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73C6" w:rsidRPr="003D02D5">
        <w:t>dosažen včas, tak přístupné autorství webového obsahu trvalo zavést mnohem déle.</w:t>
      </w:r>
    </w:p>
    <w:p w:rsidR="003D02D5" w:rsidRDefault="00D01E1B" w:rsidP="00F773C6">
      <w:pPr>
        <w:ind w:firstLine="0"/>
      </w:pPr>
      <w:r>
        <w:t xml:space="preserve">Zdroj: </w:t>
      </w:r>
      <w:hyperlink r:id="rId13" w:history="1">
        <w:r w:rsidRPr="0000429B">
          <w:rPr>
            <w:rStyle w:val="Hypertextovodkaz"/>
          </w:rPr>
          <w:t>http://info.cern.ch/</w:t>
        </w:r>
      </w:hyperlink>
    </w:p>
    <w:p w:rsidR="00D01E1B" w:rsidRDefault="00111339" w:rsidP="000725D1">
      <w:pPr>
        <w:pStyle w:val="Nadpis2"/>
      </w:pPr>
      <w:bookmarkStart w:id="16" w:name="_Toc4437821"/>
      <w:r>
        <w:t>Normy</w:t>
      </w:r>
      <w:bookmarkEnd w:id="16"/>
    </w:p>
    <w:p w:rsidR="00111339" w:rsidRDefault="00111339" w:rsidP="00FC6D93">
      <w:r>
        <w:t xml:space="preserve">Operace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Webu, Internetu a serverů pro výměnu informací definuje mnoho formálních norem a technických specifikací. Velká část těchto dokumentů je vytvořeno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</w:t>
      </w:r>
      <w:proofErr w:type="spellStart"/>
      <w:r>
        <w:t>Consortium</w:t>
      </w:r>
      <w:proofErr w:type="spellEnd"/>
      <w:r>
        <w:t xml:space="preserve"> (W3C), jiné jsou od Internet </w:t>
      </w:r>
      <w:proofErr w:type="spellStart"/>
      <w:r>
        <w:t>Engineering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a dalších organizací.</w:t>
      </w:r>
    </w:p>
    <w:p w:rsidR="00111339" w:rsidRPr="00111339" w:rsidRDefault="00111339" w:rsidP="00821B38">
      <w:pPr>
        <w:pStyle w:val="Odstavecseseznamem"/>
        <w:numPr>
          <w:ilvl w:val="0"/>
          <w:numId w:val="2"/>
        </w:numPr>
      </w:pPr>
      <w:r w:rsidRPr="00111339">
        <w:t xml:space="preserve">Doporučení pro značkovací jazyk, hlavně HTML a XHTML od W3C. Definují strukturu a interpretaci hypertextových </w:t>
      </w:r>
      <w:r>
        <w:t>dokumentů.</w:t>
      </w:r>
    </w:p>
    <w:p w:rsidR="00111339" w:rsidRPr="00111339" w:rsidRDefault="00111339" w:rsidP="00821B38">
      <w:pPr>
        <w:pStyle w:val="Odstavecseseznamem"/>
        <w:numPr>
          <w:ilvl w:val="0"/>
          <w:numId w:val="2"/>
        </w:numPr>
      </w:pPr>
      <w:r w:rsidRPr="00FC6D93">
        <w:rPr>
          <w:shd w:val="clear" w:color="auto" w:fill="FFFFFF"/>
        </w:rPr>
        <w:t>Doporučení pro styly, především CSS od W3C.</w:t>
      </w:r>
    </w:p>
    <w:p w:rsidR="00111339" w:rsidRDefault="00111339" w:rsidP="00821B38">
      <w:pPr>
        <w:pStyle w:val="Odstavecseseznamem"/>
        <w:numPr>
          <w:ilvl w:val="0"/>
          <w:numId w:val="2"/>
        </w:numPr>
      </w:pPr>
      <w:r>
        <w:t>Normy pro </w:t>
      </w:r>
      <w:proofErr w:type="spellStart"/>
      <w:r w:rsidRPr="00111339">
        <w:t>ECMAScript</w:t>
      </w:r>
      <w:proofErr w:type="spellEnd"/>
      <w:r>
        <w:t> (obvykle ve formě </w:t>
      </w:r>
      <w:proofErr w:type="spellStart"/>
      <w:r w:rsidRPr="00111339">
        <w:t>JavaScriptu</w:t>
      </w:r>
      <w:proofErr w:type="spellEnd"/>
      <w:r>
        <w:t>) od </w:t>
      </w:r>
      <w:proofErr w:type="spellStart"/>
      <w:r w:rsidRPr="00111339">
        <w:t>Ecma</w:t>
      </w:r>
      <w:proofErr w:type="spellEnd"/>
      <w:r w:rsidRPr="00111339">
        <w:t xml:space="preserve"> International</w:t>
      </w:r>
      <w:r>
        <w:t>.</w:t>
      </w:r>
    </w:p>
    <w:p w:rsidR="00111339" w:rsidRDefault="00111339" w:rsidP="00821B38">
      <w:pPr>
        <w:pStyle w:val="Odstavecseseznamem"/>
        <w:numPr>
          <w:ilvl w:val="0"/>
          <w:numId w:val="2"/>
        </w:numPr>
      </w:pPr>
      <w:r>
        <w:t>Doporučení pro </w:t>
      </w:r>
      <w:proofErr w:type="spellStart"/>
      <w:r w:rsidRPr="00111339">
        <w:t>Document</w:t>
      </w:r>
      <w:proofErr w:type="spellEnd"/>
      <w:r w:rsidRPr="00111339">
        <w:t xml:space="preserve"> </w:t>
      </w:r>
      <w:proofErr w:type="spellStart"/>
      <w:r w:rsidRPr="00111339">
        <w:t>Object</w:t>
      </w:r>
      <w:proofErr w:type="spellEnd"/>
      <w:r w:rsidRPr="00111339">
        <w:t xml:space="preserve"> Model</w:t>
      </w:r>
      <w:r>
        <w:t> od W3C.</w:t>
      </w:r>
    </w:p>
    <w:p w:rsidR="00111339" w:rsidRDefault="00111339" w:rsidP="000725D1">
      <w:pPr>
        <w:pStyle w:val="Nadpis2"/>
      </w:pPr>
      <w:bookmarkStart w:id="17" w:name="_Toc4437822"/>
      <w:r>
        <w:t>HTTP A HTTPS</w:t>
      </w:r>
      <w:bookmarkEnd w:id="17"/>
    </w:p>
    <w:p w:rsidR="00111339" w:rsidRDefault="00FC6D93" w:rsidP="00FC6D93">
      <w:r>
        <w:rPr>
          <w:shd w:val="clear" w:color="auto" w:fill="FFFFFF"/>
        </w:rPr>
        <w:t xml:space="preserve">HTTP protokol základem pro fungování </w:t>
      </w:r>
      <w:proofErr w:type="spellStart"/>
      <w:r>
        <w:rPr>
          <w:shd w:val="clear" w:color="auto" w:fill="FFFFFF"/>
        </w:rPr>
        <w:t>World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Wide</w:t>
      </w:r>
      <w:proofErr w:type="spellEnd"/>
      <w:r>
        <w:rPr>
          <w:shd w:val="clear" w:color="auto" w:fill="FFFFFF"/>
        </w:rPr>
        <w:t xml:space="preserve"> Webu. Přidáním šifrovací vrstvy vznikl HTTPS protokol, který je vhodný pro přenos důvěrných informací v počítačové síti, jako jsou hesla či bankovní údaje, které mají být přeneseny přes veřejný internet.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Pr="00FC6D93">
        <w:t>Je využíván především pro komunikaci webového prohlížeče s webovým serverem. Všeobecně se doporučuje podporovat HTTPS místo nezabezpečeného HTTP pro všechny webové stránky</w:t>
      </w:r>
      <w:r>
        <w:t>.</w:t>
      </w:r>
    </w:p>
    <w:p w:rsidR="00FC6D93" w:rsidRDefault="00FC6D93" w:rsidP="000725D1">
      <w:pPr>
        <w:pStyle w:val="Nadpis1"/>
      </w:pPr>
      <w:bookmarkStart w:id="18" w:name="_Toc4437823"/>
      <w:r>
        <w:lastRenderedPageBreak/>
        <w:t>HTML</w:t>
      </w:r>
      <w:bookmarkEnd w:id="18"/>
    </w:p>
    <w:p w:rsidR="00733783" w:rsidRPr="00FC6D93" w:rsidRDefault="002E0321" w:rsidP="005F5E4C">
      <w:r>
        <w:t xml:space="preserve">HTML, tedy 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v češtině hypertextový značkovací jazyk, je v informatice název značkovacího jazyka, pomocí kterého se tvoří webové stránky.</w:t>
      </w:r>
    </w:p>
    <w:p w:rsidR="00FC6D93" w:rsidRDefault="002E0321" w:rsidP="000725D1">
      <w:pPr>
        <w:pStyle w:val="Nadpis2"/>
      </w:pPr>
      <w:bookmarkStart w:id="19" w:name="_Toc4437824"/>
      <w:r>
        <w:t>Historie HTML</w:t>
      </w:r>
      <w:bookmarkEnd w:id="19"/>
    </w:p>
    <w:p w:rsidR="002E0321" w:rsidRDefault="002E0321" w:rsidP="002E0321">
      <w:r>
        <w:t xml:space="preserve">V roce 1989 pracoval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a </w:t>
      </w:r>
      <w:r w:rsidR="0004763E">
        <w:t xml:space="preserve">Robert </w:t>
      </w:r>
      <w:proofErr w:type="spellStart"/>
      <w:r w:rsidR="0004763E">
        <w:t>Cailliau</w:t>
      </w:r>
      <w:proofErr w:type="spellEnd"/>
      <w:r w:rsidR="0004763E">
        <w:t xml:space="preserve"> na propojeném informačním systému pro CERN. Pro tvorbu dokumentů se v té době používaly jazyky </w:t>
      </w:r>
      <w:proofErr w:type="spellStart"/>
      <w:r w:rsidR="0004763E">
        <w:t>TeX</w:t>
      </w:r>
      <w:proofErr w:type="spellEnd"/>
      <w:r w:rsidR="0004763E">
        <w:t xml:space="preserve">, </w:t>
      </w:r>
      <w:proofErr w:type="spellStart"/>
      <w:r w:rsidR="0004763E">
        <w:t>PostScript</w:t>
      </w:r>
      <w:proofErr w:type="spellEnd"/>
      <w:r w:rsidR="0004763E">
        <w:t xml:space="preserve"> a SGML, které ovšem byly poměrně složité. V roce 1990 byl navržen </w:t>
      </w:r>
      <w:r>
        <w:t xml:space="preserve">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 w:rsidR="0004763E">
        <w:t>, který</w:t>
      </w:r>
      <w:r>
        <w:t xml:space="preserve"> se vyvinul ze SGML (Standart </w:t>
      </w:r>
      <w:proofErr w:type="spellStart"/>
      <w:r>
        <w:t>Generalized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).</w:t>
      </w:r>
      <w:r w:rsidR="0004763E">
        <w:t xml:space="preserve"> V roce 1993 vznikl první prohlížeč s grafickým rozhraním </w:t>
      </w:r>
      <w:proofErr w:type="spellStart"/>
      <w:r w:rsidR="0004763E">
        <w:t>Mosaic</w:t>
      </w:r>
      <w:proofErr w:type="spellEnd"/>
      <w:r w:rsidR="0004763E">
        <w:t>. Objevil se v počítačích IMB PC a Macintosh a zaznamenal obrovský úspěch</w:t>
      </w:r>
      <w:r w:rsidR="005B5C7B">
        <w:t xml:space="preserve">. Kvůli rychlému rozmachu, bylo pro HTML nutné definovat standardy. </w:t>
      </w:r>
    </w:p>
    <w:p w:rsidR="005B5C7B" w:rsidRDefault="005B5C7B" w:rsidP="000725D1">
      <w:pPr>
        <w:pStyle w:val="Nadpis2"/>
      </w:pPr>
      <w:bookmarkStart w:id="20" w:name="_Toc4437825"/>
      <w:r>
        <w:t>Verze HTML</w:t>
      </w:r>
      <w:bookmarkEnd w:id="20"/>
    </w:p>
    <w:p w:rsidR="00BF00B8" w:rsidRDefault="00BF00B8" w:rsidP="00BF00B8">
      <w:r>
        <w:rPr>
          <w:noProof/>
        </w:rPr>
        <w:drawing>
          <wp:anchor distT="0" distB="0" distL="114300" distR="114300" simplePos="0" relativeHeight="251670528" behindDoc="0" locked="0" layoutInCell="1" allowOverlap="1" wp14:anchorId="18727F4E" wp14:editId="7B8A835D">
            <wp:simplePos x="0" y="0"/>
            <wp:positionH relativeFrom="margin">
              <wp:align>right</wp:align>
            </wp:positionH>
            <wp:positionV relativeFrom="paragraph">
              <wp:posOffset>1242695</wp:posOffset>
            </wp:positionV>
            <wp:extent cx="5400675" cy="3039110"/>
            <wp:effectExtent l="0" t="0" r="9525" b="8890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Časová osa htm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DE7130" wp14:editId="6FA8EF37">
                <wp:simplePos x="0" y="0"/>
                <wp:positionH relativeFrom="margin">
                  <wp:align>right</wp:align>
                </wp:positionH>
                <wp:positionV relativeFrom="paragraph">
                  <wp:posOffset>814705</wp:posOffset>
                </wp:positionV>
                <wp:extent cx="5400675" cy="635"/>
                <wp:effectExtent l="0" t="0" r="9525" b="0"/>
                <wp:wrapTopAndBottom/>
                <wp:docPr id="6" name="Textové po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1238EB" w:rsidRDefault="00544D77" w:rsidP="00BF00B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1" w:name="_Toc4018592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Časová osa vývoje HTML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E7130" id="Textové pole 6" o:spid="_x0000_s1028" type="#_x0000_t202" style="position:absolute;left:0;text-align:left;margin-left:374.05pt;margin-top:64.15pt;width:425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" stroked="f">
                <v:textbox style="mso-fit-shape-to-text:t" inset="0,0,0,0">
                  <w:txbxContent>
                    <w:p w:rsidR="00544D77" w:rsidRPr="001238EB" w:rsidRDefault="00544D77" w:rsidP="00BF00B8">
                      <w:pPr>
                        <w:pStyle w:val="Titulek"/>
                        <w:rPr>
                          <w:noProof/>
                        </w:rPr>
                      </w:pPr>
                      <w:bookmarkStart w:id="22" w:name="_Toc4018592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Časová osa vývoje HTML</w:t>
                      </w:r>
                      <w:bookmarkEnd w:id="2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B5C7B">
        <w:t>Vývoj HTML probíhá dvěma způsoby</w:t>
      </w:r>
      <w:r w:rsidR="004123AD">
        <w:t xml:space="preserve"> – podle specifikací nebo podle toho co umějí prohlížeče. Ideální by teoreticky bylo, kdyby se mohlo HTML vyvíjet podle specifikací, ale ve skutečnosti se HTML rozvíjí podle toho, co umí prohlížeče.</w:t>
      </w:r>
    </w:p>
    <w:p w:rsidR="007D31AA" w:rsidRDefault="00BF00B8" w:rsidP="00BF00B8">
      <w:r>
        <w:t xml:space="preserve">Zdroj: </w:t>
      </w:r>
      <w:hyperlink r:id="rId15" w:history="1">
        <w:r w:rsidRPr="00D356DC">
          <w:rPr>
            <w:rStyle w:val="Hypertextovodkaz"/>
          </w:rPr>
          <w:t>https://www.slideshare.net/daniel_b_austin/perspectives-on-the-evolution-of-html</w:t>
        </w:r>
      </w:hyperlink>
    </w:p>
    <w:p w:rsidR="00BF00B8" w:rsidRDefault="00BF00B8" w:rsidP="00BF00B8"/>
    <w:p w:rsidR="001E3B38" w:rsidRDefault="004123AD" w:rsidP="001E3B38">
      <w:pPr>
        <w:pStyle w:val="Odstavecseseznamem"/>
        <w:numPr>
          <w:ilvl w:val="0"/>
          <w:numId w:val="17"/>
        </w:numPr>
      </w:pPr>
      <w:r>
        <w:lastRenderedPageBreak/>
        <w:t>HTML 1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Bylo v něm pouze několik nejdůležitějších značek, které se většinově používají dodnes.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2.0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Původní HTML už nestačil potřebám komunikace, a tak byl rozšířen samotnými výrobci prohlížečů. Přidává navíc také formuláře a podporuje grafiku.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3.0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Příliš ambiciózní na svou dobu</w:t>
      </w:r>
      <w:r w:rsidR="00023278">
        <w:t>. Propadla v zapomnění, protože neměla podporu prohlížečů.</w:t>
      </w:r>
    </w:p>
    <w:p w:rsidR="001E3B38" w:rsidRDefault="00023278" w:rsidP="001E3B38">
      <w:pPr>
        <w:pStyle w:val="Odstavecseseznamem"/>
        <w:numPr>
          <w:ilvl w:val="0"/>
          <w:numId w:val="17"/>
        </w:numPr>
      </w:pPr>
      <w:r w:rsidRPr="000725D1">
        <w:t>HTML 3.2</w:t>
      </w:r>
    </w:p>
    <w:p w:rsidR="00023278" w:rsidRDefault="00023278" w:rsidP="001E3B38">
      <w:pPr>
        <w:pStyle w:val="Odstavecseseznamem"/>
        <w:numPr>
          <w:ilvl w:val="1"/>
          <w:numId w:val="17"/>
        </w:numPr>
      </w:pPr>
      <w:r>
        <w:t>Osekaná verze 3.0. Přidává tabulky, zarovnání textu a stylové prvky. Tato verze vůbec nepočítá s CSS.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4.0</w:t>
      </w:r>
    </w:p>
    <w:p w:rsidR="00023278" w:rsidRDefault="00413DDE" w:rsidP="001E3B38">
      <w:pPr>
        <w:pStyle w:val="Odstavecseseznamem"/>
        <w:numPr>
          <w:ilvl w:val="1"/>
          <w:numId w:val="17"/>
        </w:numPr>
      </w:pPr>
      <w:r>
        <w:t>Snažila se výrazně zjednodušovat a brzy byla nahrazena verzí 4.01.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4.01</w:t>
      </w:r>
    </w:p>
    <w:p w:rsidR="00413DDE" w:rsidRDefault="00413DDE" w:rsidP="001E3B38">
      <w:pPr>
        <w:pStyle w:val="Odstavecseseznamem"/>
        <w:numPr>
          <w:ilvl w:val="1"/>
          <w:numId w:val="17"/>
        </w:numPr>
      </w:pPr>
      <w:r>
        <w:t xml:space="preserve">Přinesla několik nových </w:t>
      </w:r>
      <w:proofErr w:type="spellStart"/>
      <w:r>
        <w:t>tagů</w:t>
      </w:r>
      <w:proofErr w:type="spellEnd"/>
      <w:r>
        <w:t xml:space="preserve"> (div, </w:t>
      </w:r>
      <w:proofErr w:type="spellStart"/>
      <w:r>
        <w:t>span</w:t>
      </w:r>
      <w:proofErr w:type="spellEnd"/>
      <w:r>
        <w:t>, pokročilejší tabulky) a jasně stanovila oddělení smyslu a vzhledu. Plně počítala s kaskádovými styly (CSS) a formátování prvků v HTML za zastaralé. Deklarovala, že se HTML už nebude vyvíjet a nahradí jej XHTML.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1.0</w:t>
      </w:r>
    </w:p>
    <w:p w:rsidR="00413DDE" w:rsidRDefault="00826890" w:rsidP="001E3B38">
      <w:pPr>
        <w:pStyle w:val="Odstavecseseznamem"/>
        <w:numPr>
          <w:ilvl w:val="1"/>
          <w:numId w:val="17"/>
        </w:numPr>
      </w:pPr>
      <w:r>
        <w:t xml:space="preserve">Byla pouhým přenesením značek HTML 4.01 do standardů XML. </w:t>
      </w:r>
      <w:r w:rsidRPr="00826890">
        <w:t xml:space="preserve">To znamená uzavírat </w:t>
      </w:r>
      <w:proofErr w:type="spellStart"/>
      <w:r w:rsidRPr="00826890">
        <w:t>tagy</w:t>
      </w:r>
      <w:proofErr w:type="spellEnd"/>
      <w:r w:rsidRPr="00826890">
        <w:t xml:space="preserve">, psát </w:t>
      </w:r>
      <w:proofErr w:type="spellStart"/>
      <w:r w:rsidRPr="00826890">
        <w:t>tagy</w:t>
      </w:r>
      <w:proofErr w:type="spellEnd"/>
      <w:r w:rsidRPr="00826890">
        <w:t xml:space="preserve"> malými písmeny, povinné hodnoty atributů a podobně.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1.1</w:t>
      </w:r>
    </w:p>
    <w:p w:rsidR="00826890" w:rsidRDefault="00826890" w:rsidP="001E3B38">
      <w:pPr>
        <w:pStyle w:val="Odstavecseseznamem"/>
        <w:numPr>
          <w:ilvl w:val="1"/>
          <w:numId w:val="17"/>
        </w:numPr>
      </w:pPr>
      <w:r>
        <w:t>Definitivně vycházela z předchozí verze, došlo k zakázání a zavržení určitých atributů</w:t>
      </w:r>
      <w:r w:rsidR="00DA0754">
        <w:t>. Nebyl moc používaný.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2.0</w:t>
      </w:r>
    </w:p>
    <w:p w:rsidR="00DA0754" w:rsidRDefault="00DA0754" w:rsidP="001E3B38">
      <w:pPr>
        <w:pStyle w:val="Odstavecseseznamem"/>
        <w:numPr>
          <w:ilvl w:val="1"/>
          <w:numId w:val="17"/>
        </w:numPr>
      </w:pPr>
      <w:r>
        <w:t xml:space="preserve">Rušily se některé zaběhlé </w:t>
      </w:r>
      <w:proofErr w:type="spellStart"/>
      <w:r>
        <w:t>tagy</w:t>
      </w:r>
      <w:proofErr w:type="spellEnd"/>
      <w:r>
        <w:t xml:space="preserve"> a vytvářely se nové. Tato verze nebyla v praxi implementována žádnými hlavními prohlížeči.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5</w:t>
      </w:r>
    </w:p>
    <w:p w:rsidR="00DA0754" w:rsidRPr="005B5C7B" w:rsidRDefault="00DA0754" w:rsidP="001E3B38">
      <w:pPr>
        <w:pStyle w:val="Odstavecseseznamem"/>
        <w:numPr>
          <w:ilvl w:val="1"/>
          <w:numId w:val="17"/>
        </w:numPr>
      </w:pPr>
      <w:r>
        <w:t>Používá se dodnes, opravuje chy</w:t>
      </w:r>
      <w:r w:rsidR="000725D1">
        <w:t xml:space="preserve">by svých předchůdců, odstraňuje </w:t>
      </w:r>
      <w:r>
        <w:t>mnoho nepoužívaných, zastaralých prvků a přidává nové sémantické prvky. Podporuje mnoho moderních technologií a vytváří nový systém pro vývoj jazyka.</w:t>
      </w:r>
    </w:p>
    <w:p w:rsidR="003D02D5" w:rsidRDefault="005F5E4C" w:rsidP="00F25EA1">
      <w:pPr>
        <w:pStyle w:val="Nadpis2"/>
      </w:pPr>
      <w:bookmarkStart w:id="23" w:name="_Toc4437826"/>
      <w:r>
        <w:lastRenderedPageBreak/>
        <w:t>Charakteristika HTML</w:t>
      </w:r>
      <w:bookmarkEnd w:id="23"/>
    </w:p>
    <w:p w:rsidR="003D02D5" w:rsidRDefault="00BF00B8" w:rsidP="00BF00B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EDF456" wp14:editId="49C35BB0">
                <wp:simplePos x="0" y="0"/>
                <wp:positionH relativeFrom="margin">
                  <wp:align>right</wp:align>
                </wp:positionH>
                <wp:positionV relativeFrom="paragraph">
                  <wp:posOffset>3679825</wp:posOffset>
                </wp:positionV>
                <wp:extent cx="5400675" cy="457200"/>
                <wp:effectExtent l="0" t="0" r="9525" b="0"/>
                <wp:wrapTopAndBottom/>
                <wp:docPr id="7" name="Textové po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BF6FE0" w:rsidRDefault="00544D77" w:rsidP="00BF00B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4" w:name="_Toc4018593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Ukázka toho, jak vypadá kód z předchozího obrázku v prohlížeči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DF456" id="Textové pole 7" o:spid="_x0000_s1029" type="#_x0000_t202" style="position:absolute;left:0;text-align:left;margin-left:374.05pt;margin-top:289.75pt;width:425.25pt;height:36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" stroked="f">
                <v:textbox inset="0,0,0,0">
                  <w:txbxContent>
                    <w:p w:rsidR="00544D77" w:rsidRPr="00BF6FE0" w:rsidRDefault="00544D77" w:rsidP="00BF00B8">
                      <w:pPr>
                        <w:pStyle w:val="Titulek"/>
                        <w:rPr>
                          <w:noProof/>
                        </w:rPr>
                      </w:pPr>
                      <w:bookmarkStart w:id="25" w:name="_Toc4018593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Ukázka toho, jak vypadá kód z předchozího obrázku v prohlížeči</w:t>
                      </w:r>
                      <w:bookmarkEnd w:id="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6A13D9C" wp14:editId="52C57F3C">
            <wp:simplePos x="0" y="0"/>
            <wp:positionH relativeFrom="margin">
              <wp:align>center</wp:align>
            </wp:positionH>
            <wp:positionV relativeFrom="paragraph">
              <wp:posOffset>1410970</wp:posOffset>
            </wp:positionV>
            <wp:extent cx="4229100" cy="2228850"/>
            <wp:effectExtent l="0" t="0" r="0" b="0"/>
            <wp:wrapTopAndBottom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kazkahtm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DAEFA68" wp14:editId="3CC97146">
            <wp:simplePos x="0" y="0"/>
            <wp:positionH relativeFrom="margin">
              <wp:align>center</wp:align>
            </wp:positionH>
            <wp:positionV relativeFrom="paragraph">
              <wp:posOffset>4192270</wp:posOffset>
            </wp:positionV>
            <wp:extent cx="2638793" cy="1200318"/>
            <wp:effectExtent l="0" t="0" r="0" b="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kazk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1AA">
        <w:t>HTML používá značky (</w:t>
      </w:r>
      <w:proofErr w:type="spellStart"/>
      <w:r w:rsidR="007D31AA">
        <w:t>tagy</w:t>
      </w:r>
      <w:proofErr w:type="spellEnd"/>
      <w:r w:rsidR="007D31AA">
        <w:t>), které mají určité vlastnosti. Do značek se píšou části textu a tím se určuje jeho význam. Značky se zapisují mezi úhlové závorky. Většinou jsou párové a mohou se různě vkládat do sebe. Počáteční značka je shodná s koncovou s tím rozdílem, že před koncovou se píše lomítko.</w:t>
      </w:r>
    </w:p>
    <w:p w:rsidR="003D02D5" w:rsidRDefault="007D31AA" w:rsidP="00BF00B8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0B7043" wp14:editId="2CDE680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229100" cy="45720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255268" w:rsidRDefault="00544D77" w:rsidP="004B06E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6" w:name="_Toc4018594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Ukázka jednoduchého HTML kódu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B7043" id="Textové pole 3" o:spid="_x0000_s1030" type="#_x0000_t202" style="position:absolute;left:0;text-align:left;margin-left:0;margin-top:0;width:333pt;height:36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" stroked="f">
                <v:textbox inset="0,0,0,0">
                  <w:txbxContent>
                    <w:p w:rsidR="00544D77" w:rsidRPr="00255268" w:rsidRDefault="00544D77" w:rsidP="004B06E8">
                      <w:pPr>
                        <w:pStyle w:val="Titulek"/>
                        <w:rPr>
                          <w:noProof/>
                        </w:rPr>
                      </w:pPr>
                      <w:bookmarkStart w:id="27" w:name="_Toc4018594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Ukázka jednoduchého HTML kódu</w:t>
                      </w:r>
                      <w:bookmarkEnd w:id="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00B8">
        <w:t>Značky často obsahují informaci, která značce přidá určitou vlastnost. Můžou to být třídy, odkazy, titulky a tak dále.</w:t>
      </w:r>
      <w:r w:rsidR="00295043">
        <w:t xml:space="preserve"> HTML kód se většinou píše v programech, které se nazývají editory. Můžete psát prakticky v jakémkoliv programu pracujícím s textem. Ve skutečnosti se však používají editory, které dokáží barevně rozlišit části HTML kódu a doplňovat části značek.</w:t>
      </w:r>
    </w:p>
    <w:p w:rsidR="004C714A" w:rsidRDefault="004C714A" w:rsidP="004C714A">
      <w:pPr>
        <w:pStyle w:val="Nadpis2"/>
      </w:pPr>
      <w:bookmarkStart w:id="28" w:name="_Toc4437827"/>
      <w:r>
        <w:t>Struktura dokumentu</w:t>
      </w:r>
      <w:bookmarkEnd w:id="28"/>
    </w:p>
    <w:p w:rsidR="004C714A" w:rsidRDefault="004C714A" w:rsidP="004C714A">
      <w:r>
        <w:t>Základní vymezující značky oblastí HTML souborů mají předepsanou strukturu.</w:t>
      </w:r>
    </w:p>
    <w:p w:rsidR="004C714A" w:rsidRDefault="004C714A" w:rsidP="009F6B08">
      <w:pPr>
        <w:pStyle w:val="Odstavecseseznamem"/>
        <w:numPr>
          <w:ilvl w:val="0"/>
          <w:numId w:val="24"/>
        </w:numPr>
      </w:pPr>
      <w:r>
        <w:t>!</w:t>
      </w:r>
      <w:proofErr w:type="spellStart"/>
      <w:r>
        <w:t>doctype</w:t>
      </w:r>
      <w:proofErr w:type="spellEnd"/>
    </w:p>
    <w:p w:rsidR="009F6B08" w:rsidRDefault="004C714A" w:rsidP="009F6B08">
      <w:pPr>
        <w:pStyle w:val="Odstavecseseznamem"/>
        <w:numPr>
          <w:ilvl w:val="1"/>
          <w:numId w:val="26"/>
        </w:numPr>
      </w:pPr>
      <w:r>
        <w:t>Píše se na úplný začátek souboru a deklaruje typ dokumentu. „&lt;!</w:t>
      </w:r>
      <w:proofErr w:type="spellStart"/>
      <w:r>
        <w:t>doctype</w:t>
      </w:r>
      <w:proofErr w:type="spellEnd"/>
      <w:r>
        <w:t xml:space="preserve"> </w:t>
      </w:r>
      <w:proofErr w:type="spellStart"/>
      <w:r>
        <w:t>html</w:t>
      </w:r>
      <w:proofErr w:type="spellEnd"/>
      <w:r>
        <w:t>&gt;“ říká prohlížeči, že otevřel HTML dokument.</w:t>
      </w:r>
    </w:p>
    <w:p w:rsidR="009F6B08" w:rsidRDefault="009F6B08" w:rsidP="009F6B08">
      <w:pPr>
        <w:pStyle w:val="Odstavecseseznamem"/>
        <w:ind w:left="2007" w:firstLine="0"/>
      </w:pPr>
    </w:p>
    <w:p w:rsidR="004C714A" w:rsidRDefault="004C714A" w:rsidP="009F6B08">
      <w:pPr>
        <w:pStyle w:val="Odstavecseseznamem"/>
        <w:numPr>
          <w:ilvl w:val="0"/>
          <w:numId w:val="24"/>
        </w:numPr>
      </w:pPr>
      <w:proofErr w:type="spellStart"/>
      <w:r>
        <w:lastRenderedPageBreak/>
        <w:t>html</w:t>
      </w:r>
      <w:proofErr w:type="spellEnd"/>
    </w:p>
    <w:p w:rsidR="004C714A" w:rsidRDefault="004C714A" w:rsidP="009F6B08">
      <w:pPr>
        <w:pStyle w:val="Odstavecseseznamem"/>
        <w:numPr>
          <w:ilvl w:val="1"/>
          <w:numId w:val="26"/>
        </w:numPr>
      </w:pPr>
      <w:r>
        <w:t>Značka „</w:t>
      </w:r>
      <w:proofErr w:type="spellStart"/>
      <w:r>
        <w:t>html</w:t>
      </w:r>
      <w:proofErr w:type="spellEnd"/>
      <w:r>
        <w:t>“</w:t>
      </w:r>
      <w:r w:rsidR="006E037A">
        <w:t xml:space="preserve"> začíná a končí a reprezentuje celý HTML dokument. Veškerý obsah tudíž musí být uvnitř. Značku si většina prohlížečů domyslí, takže není povinná, ale čistě pro pořádek je dobré ji používat. Jedná se o kořenový dokument a nemá žádné atributy.</w:t>
      </w:r>
    </w:p>
    <w:p w:rsidR="006E037A" w:rsidRDefault="006E037A" w:rsidP="009F6B08">
      <w:pPr>
        <w:pStyle w:val="Odstavecseseznamem"/>
        <w:numPr>
          <w:ilvl w:val="0"/>
          <w:numId w:val="24"/>
        </w:numPr>
      </w:pPr>
      <w:proofErr w:type="spellStart"/>
      <w:r>
        <w:t>head</w:t>
      </w:r>
      <w:proofErr w:type="spellEnd"/>
    </w:p>
    <w:p w:rsidR="006E037A" w:rsidRDefault="006E037A" w:rsidP="009F6B08">
      <w:pPr>
        <w:pStyle w:val="Odstavecseseznamem"/>
        <w:numPr>
          <w:ilvl w:val="1"/>
          <w:numId w:val="26"/>
        </w:numPr>
      </w:pPr>
      <w:r>
        <w:t xml:space="preserve">Je to hlavička dokumentu, která se nezobrazuje. Obsahuje nepovinně </w:t>
      </w:r>
      <w:proofErr w:type="spellStart"/>
      <w:r>
        <w:t>metadata</w:t>
      </w:r>
      <w:proofErr w:type="spellEnd"/>
      <w:r>
        <w:t xml:space="preserve"> vztahující se k celému dokumentu. Definuje například popis, jméno autora, titulek, kaskádové styly nebo kódování.</w:t>
      </w:r>
    </w:p>
    <w:p w:rsidR="006E037A" w:rsidRDefault="006E037A" w:rsidP="009F6B08">
      <w:pPr>
        <w:pStyle w:val="Odstavecseseznamem"/>
        <w:numPr>
          <w:ilvl w:val="0"/>
          <w:numId w:val="24"/>
        </w:numPr>
      </w:pPr>
      <w:r>
        <w:t>body</w:t>
      </w:r>
    </w:p>
    <w:p w:rsidR="00A168E8" w:rsidRDefault="006E037A" w:rsidP="009F6B08">
      <w:pPr>
        <w:pStyle w:val="Odstavecseseznamem"/>
        <w:numPr>
          <w:ilvl w:val="1"/>
          <w:numId w:val="26"/>
        </w:numPr>
      </w:pPr>
      <w:proofErr w:type="gramStart"/>
      <w:r>
        <w:t>Body, neboli</w:t>
      </w:r>
      <w:proofErr w:type="gramEnd"/>
      <w:r>
        <w:t xml:space="preserve"> tělo dokumentu obsahuje veškerý zobrazovaný obsah stránky.</w:t>
      </w:r>
    </w:p>
    <w:p w:rsidR="00A36814" w:rsidRDefault="00A36814" w:rsidP="00A36814">
      <w:pPr>
        <w:pStyle w:val="Nadpis1"/>
      </w:pPr>
      <w:bookmarkStart w:id="29" w:name="_Toc4437828"/>
      <w:r>
        <w:lastRenderedPageBreak/>
        <w:t>CSS</w:t>
      </w:r>
      <w:bookmarkEnd w:id="29"/>
    </w:p>
    <w:p w:rsidR="00A36814" w:rsidRDefault="00A36814" w:rsidP="00A36814">
      <w:r>
        <w:t>Kaskádové styly (</w:t>
      </w:r>
      <w:proofErr w:type="spellStart"/>
      <w:r w:rsidR="003A766D">
        <w:t>Cascading</w:t>
      </w:r>
      <w:proofErr w:type="spellEnd"/>
      <w:r w:rsidR="003A766D">
        <w:t xml:space="preserve"> Style </w:t>
      </w:r>
      <w:proofErr w:type="spellStart"/>
      <w:r w:rsidR="003A766D">
        <w:t>Sheets</w:t>
      </w:r>
      <w:proofErr w:type="spellEnd"/>
      <w:r>
        <w:t>) je</w:t>
      </w:r>
      <w:r w:rsidR="003A766D">
        <w:t xml:space="preserve"> </w:t>
      </w:r>
      <w:r>
        <w:t xml:space="preserve">jazyk pro </w:t>
      </w:r>
      <w:r w:rsidR="003A766D">
        <w:t>stylování elementů zobrazených na stránkách napsaných v jazyku HTML. Hlavním účelem CSS je oddělit vzhled HTML dokumentu od jeho obsahu a struktury.</w:t>
      </w:r>
    </w:p>
    <w:p w:rsidR="003A766D" w:rsidRDefault="007856C7" w:rsidP="003A766D">
      <w:pPr>
        <w:pStyle w:val="Nadpis2"/>
      </w:pPr>
      <w:bookmarkStart w:id="30" w:name="_Toc4437829"/>
      <w:r>
        <w:t>Historie CSS</w:t>
      </w:r>
      <w:bookmarkEnd w:id="30"/>
    </w:p>
    <w:p w:rsidR="001E5E14" w:rsidRDefault="007856C7" w:rsidP="00330CDF">
      <w:r>
        <w:t xml:space="preserve">CSS navrhl v roce 1994 </w:t>
      </w:r>
      <w:proofErr w:type="spellStart"/>
      <w:r>
        <w:t>Hakon</w:t>
      </w:r>
      <w:proofErr w:type="spellEnd"/>
      <w:r>
        <w:t xml:space="preserve"> </w:t>
      </w:r>
      <w:proofErr w:type="spellStart"/>
      <w:r>
        <w:t>Wium</w:t>
      </w:r>
      <w:proofErr w:type="spellEnd"/>
      <w:r>
        <w:t xml:space="preserve"> Lie. Lie v té době pracoval v </w:t>
      </w:r>
      <w:proofErr w:type="spellStart"/>
      <w:r>
        <w:t>CERNu</w:t>
      </w:r>
      <w:proofErr w:type="spellEnd"/>
      <w:r>
        <w:t xml:space="preserve"> s </w:t>
      </w:r>
      <w:proofErr w:type="spellStart"/>
      <w:r>
        <w:t>Timem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a nebyl jediný, který navrhl podobný </w:t>
      </w:r>
      <w:proofErr w:type="spellStart"/>
      <w:r>
        <w:t>stylovací</w:t>
      </w:r>
      <w:proofErr w:type="spellEnd"/>
      <w:r>
        <w:t xml:space="preserve"> jazyk. </w:t>
      </w:r>
      <w:proofErr w:type="spellStart"/>
      <w:r w:rsidR="00330CDF">
        <w:t>World</w:t>
      </w:r>
      <w:proofErr w:type="spellEnd"/>
      <w:r w:rsidR="00330CDF">
        <w:t xml:space="preserve"> </w:t>
      </w:r>
      <w:proofErr w:type="spellStart"/>
      <w:r w:rsidR="00330CDF">
        <w:t>Wide</w:t>
      </w:r>
      <w:proofErr w:type="spellEnd"/>
      <w:r w:rsidR="00330CDF">
        <w:t xml:space="preserve"> Web </w:t>
      </w:r>
      <w:proofErr w:type="spellStart"/>
      <w:r w:rsidR="00330CDF">
        <w:t>Consortium</w:t>
      </w:r>
      <w:proofErr w:type="spellEnd"/>
      <w:r w:rsidR="00330CDF">
        <w:t xml:space="preserve"> (W3C) doporučilo právě CSS, a tak bylo vypuštěno v roce 1996 CSS1. Styly existovali už od začátku SGML v osmdesátých letech.</w:t>
      </w:r>
      <w:r w:rsidR="001E5E14">
        <w:t xml:space="preserve"> Tyto styly (DSSS, </w:t>
      </w:r>
      <w:proofErr w:type="gramStart"/>
      <w:r w:rsidR="001E5E14">
        <w:t>FOSI a pod.)</w:t>
      </w:r>
      <w:r w:rsidR="00330CDF">
        <w:t xml:space="preserve"> </w:t>
      </w:r>
      <w:r w:rsidR="001E5E14">
        <w:t>již</w:t>
      </w:r>
      <w:proofErr w:type="gramEnd"/>
      <w:r w:rsidR="001E5E14">
        <w:t xml:space="preserve"> nebyly pro web vhodné. </w:t>
      </w:r>
      <w:r w:rsidR="00330CDF">
        <w:t xml:space="preserve">CSS </w:t>
      </w:r>
      <w:r w:rsidR="001E5E14">
        <w:t>na rozdíl od nich nabídl, aby byl styl dokumentu ovlivněn více šablonami stylů ve formě kaskád</w:t>
      </w:r>
      <w:r w:rsidR="00330CDF">
        <w:t xml:space="preserve">. </w:t>
      </w:r>
    </w:p>
    <w:p w:rsidR="00330CDF" w:rsidRDefault="001E5E14" w:rsidP="001E5E14">
      <w:r w:rsidRPr="001E5E14">
        <w:t xml:space="preserve">Jak HTML rostlo, </w:t>
      </w:r>
      <w:r>
        <w:t>muselo</w:t>
      </w:r>
      <w:r w:rsidRPr="001E5E14">
        <w:t xml:space="preserve"> zahrnout širší paletu stylistických schopností </w:t>
      </w:r>
      <w:r>
        <w:t xml:space="preserve">a </w:t>
      </w:r>
      <w:r w:rsidRPr="001E5E14">
        <w:t>splnit požadavky webových vývojářů.</w:t>
      </w:r>
      <w:r>
        <w:t xml:space="preserve"> Tento vývoj dal projektantům větší kontrolu nad vzhledem stránek za cenu složitějšího HTML kódu.</w:t>
      </w:r>
      <w:r w:rsidR="00A16BF3">
        <w:t xml:space="preserve"> Snahou komunity bylo oddělit informace o obsahu od formátovacích pokynů.</w:t>
      </w:r>
      <w:r w:rsidR="00AC5126">
        <w:t xml:space="preserve"> A tak vznikly CSS. </w:t>
      </w:r>
      <w:r w:rsidR="00AC5126" w:rsidRPr="00AC5126">
        <w:t>První velmi rozšířený prohlížeč, který trochu podporoval CSS, byl Internet Explorer verze 3 z roku asi 1996. </w:t>
      </w:r>
    </w:p>
    <w:p w:rsidR="00AC5126" w:rsidRDefault="00AC5126" w:rsidP="00AC5126">
      <w:pPr>
        <w:pStyle w:val="Nadpis2"/>
      </w:pPr>
      <w:bookmarkStart w:id="31" w:name="_Toc4437830"/>
      <w:r>
        <w:t>CSS 1</w:t>
      </w:r>
      <w:bookmarkEnd w:id="31"/>
    </w:p>
    <w:p w:rsidR="00831E0B" w:rsidRDefault="00AC5126" w:rsidP="00AC5126">
      <w:r>
        <w:t xml:space="preserve">Byla to první CSS specifikace, která dostala podporu W3C. </w:t>
      </w:r>
      <w:proofErr w:type="spellStart"/>
      <w:r>
        <w:t>Hakon</w:t>
      </w:r>
      <w:proofErr w:type="spellEnd"/>
      <w:r>
        <w:t xml:space="preserve"> </w:t>
      </w:r>
      <w:proofErr w:type="spellStart"/>
      <w:r>
        <w:t>Wium</w:t>
      </w:r>
      <w:proofErr w:type="spellEnd"/>
      <w:r>
        <w:t xml:space="preserve"> Lie a Bert Bos jsou uznáváni jako originální vývojáři. </w:t>
      </w:r>
      <w:r w:rsidR="008B5C37">
        <w:t>Hypertextové dokumenty dovolily CSS 1 přizpůsobení těchto vlastností:</w:t>
      </w:r>
      <w:r>
        <w:t xml:space="preserve"> vlastnosti písma, barvy textu a pozadí, vlastnosti</w:t>
      </w:r>
      <w:r w:rsidR="008B5C37">
        <w:t xml:space="preserve"> textu, vlastnosti</w:t>
      </w:r>
      <w:r>
        <w:t xml:space="preserve"> blokových elementů, </w:t>
      </w:r>
      <w:r w:rsidR="008B5C37">
        <w:t xml:space="preserve">způsoby zobrazení prvků a řízení pozice. </w:t>
      </w:r>
    </w:p>
    <w:p w:rsidR="00831E0B" w:rsidRDefault="00831E0B" w:rsidP="00831E0B">
      <w:pPr>
        <w:pStyle w:val="Nadpis3"/>
      </w:pPr>
      <w:bookmarkStart w:id="32" w:name="_Toc4437831"/>
      <w:r>
        <w:t>Jednotky a barvy</w:t>
      </w:r>
      <w:bookmarkEnd w:id="32"/>
    </w:p>
    <w:p w:rsidR="00AC5126" w:rsidRDefault="008B5C37" w:rsidP="00AC5126">
      <w:r>
        <w:t xml:space="preserve">Mezi jeho jednotky patří: </w:t>
      </w:r>
      <w:proofErr w:type="spellStart"/>
      <w:r>
        <w:t>pt</w:t>
      </w:r>
      <w:proofErr w:type="spellEnd"/>
      <w:r>
        <w:t xml:space="preserve">, </w:t>
      </w:r>
      <w:proofErr w:type="spellStart"/>
      <w:r>
        <w:t>px</w:t>
      </w:r>
      <w:proofErr w:type="spellEnd"/>
      <w:r>
        <w:t xml:space="preserve">, </w:t>
      </w:r>
      <w:proofErr w:type="spellStart"/>
      <w:r>
        <w:t>pc</w:t>
      </w:r>
      <w:proofErr w:type="spellEnd"/>
      <w:r>
        <w:t xml:space="preserve">, cm, mm, in, </w:t>
      </w:r>
      <w:proofErr w:type="spellStart"/>
      <w:r>
        <w:t>em</w:t>
      </w:r>
      <w:proofErr w:type="spellEnd"/>
      <w:r>
        <w:t xml:space="preserve"> a ex. Barvy se daly zapsat buď číselně „#</w:t>
      </w:r>
      <w:proofErr w:type="spellStart"/>
      <w:r>
        <w:t>rrggbb</w:t>
      </w:r>
      <w:proofErr w:type="spellEnd"/>
      <w:r>
        <w:t>“, kde r, g, b jsou barevné složky 00 až ff (16,8 milionů barev) nebo „#</w:t>
      </w:r>
      <w:proofErr w:type="spellStart"/>
      <w:r>
        <w:t>rgb</w:t>
      </w:r>
      <w:proofErr w:type="spellEnd"/>
      <w:r>
        <w:t>“, kde mohou hodnoty r, g, b nabývat hodnot pouze 0 až f (4096 barev) nebo „</w:t>
      </w:r>
      <w:proofErr w:type="spellStart"/>
      <w:r>
        <w:t>rgb</w:t>
      </w:r>
      <w:proofErr w:type="spellEnd"/>
      <w:r>
        <w:t>“, kde jsou hodnoty zadávány v desítkové soustavě</w:t>
      </w:r>
      <w:r w:rsidR="00E22A66">
        <w:t xml:space="preserve"> 0 až 255 nebo nejjednodušší formou, pomocí názvů pojmenovaných barev např. </w:t>
      </w:r>
      <w:proofErr w:type="spellStart"/>
      <w:r w:rsidR="00E22A66">
        <w:t>black</w:t>
      </w:r>
      <w:proofErr w:type="spellEnd"/>
      <w:r w:rsidR="00E22A66">
        <w:t xml:space="preserve">, </w:t>
      </w:r>
      <w:proofErr w:type="spellStart"/>
      <w:r w:rsidR="00E22A66">
        <w:t>red</w:t>
      </w:r>
      <w:proofErr w:type="spellEnd"/>
      <w:r w:rsidR="00E22A66">
        <w:t>, green, blue, a mnoho dalších.</w:t>
      </w:r>
    </w:p>
    <w:p w:rsidR="00831E0B" w:rsidRDefault="00831E0B" w:rsidP="00831E0B">
      <w:pPr>
        <w:pStyle w:val="Nadpis3"/>
      </w:pPr>
      <w:bookmarkStart w:id="33" w:name="_Toc4437832"/>
      <w:r>
        <w:t>URL</w:t>
      </w:r>
      <w:bookmarkEnd w:id="33"/>
    </w:p>
    <w:p w:rsidR="00831E0B" w:rsidRDefault="00831E0B" w:rsidP="00831E0B">
      <w:pPr>
        <w:ind w:firstLine="0"/>
      </w:pPr>
      <w:r>
        <w:t>V CSS se ke specifikaci URL používá „</w:t>
      </w:r>
      <w:proofErr w:type="spellStart"/>
      <w:r>
        <w:t>url</w:t>
      </w:r>
      <w:proofErr w:type="spellEnd"/>
      <w:r>
        <w:t>()“</w:t>
      </w:r>
      <w:r w:rsidR="00312E12">
        <w:t xml:space="preserve">, mezi závorky se vloží adresa zdroje. Ta může být absolutní např. </w:t>
      </w:r>
      <w:proofErr w:type="spellStart"/>
      <w:r w:rsidR="00312E12">
        <w:t>url</w:t>
      </w:r>
      <w:proofErr w:type="spellEnd"/>
      <w:r w:rsidR="00312E12">
        <w:t>(http://</w:t>
      </w:r>
      <w:proofErr w:type="gramStart"/>
      <w:r w:rsidR="00312E12">
        <w:t>www</w:t>
      </w:r>
      <w:proofErr w:type="gramEnd"/>
      <w:r w:rsidR="00312E12">
        <w:t>.</w:t>
      </w:r>
      <w:proofErr w:type="gramStart"/>
      <w:r w:rsidR="00312E12">
        <w:t>server</w:t>
      </w:r>
      <w:proofErr w:type="gramEnd"/>
      <w:r w:rsidR="00312E12">
        <w:t>.cz/</w:t>
      </w:r>
      <w:proofErr w:type="spellStart"/>
      <w:r w:rsidR="00312E12" w:rsidRPr="00312E12">
        <w:t>img</w:t>
      </w:r>
      <w:proofErr w:type="spellEnd"/>
      <w:r w:rsidR="00312E12" w:rsidRPr="00312E12">
        <w:t>/logo.gif</w:t>
      </w:r>
      <w:r w:rsidR="00312E12">
        <w:t xml:space="preserve">), relativní vůči </w:t>
      </w:r>
      <w:r w:rsidR="00312E12">
        <w:lastRenderedPageBreak/>
        <w:t xml:space="preserve">aktuálnímu adresáři např. </w:t>
      </w:r>
      <w:proofErr w:type="spellStart"/>
      <w:r w:rsidR="00312E12">
        <w:t>url</w:t>
      </w:r>
      <w:proofErr w:type="spellEnd"/>
      <w:r w:rsidR="00312E12">
        <w:t>(</w:t>
      </w:r>
      <w:proofErr w:type="spellStart"/>
      <w:r w:rsidR="00312E12">
        <w:t>img</w:t>
      </w:r>
      <w:proofErr w:type="spellEnd"/>
      <w:r w:rsidR="00312E12">
        <w:t xml:space="preserve">/logo.gif) nebo relativní vůči serveru např. </w:t>
      </w:r>
      <w:proofErr w:type="spellStart"/>
      <w:r w:rsidR="00312E12">
        <w:t>url</w:t>
      </w:r>
      <w:proofErr w:type="spellEnd"/>
      <w:r w:rsidR="00312E12">
        <w:t>(/</w:t>
      </w:r>
      <w:proofErr w:type="spellStart"/>
      <w:r w:rsidR="00312E12">
        <w:t>img</w:t>
      </w:r>
      <w:proofErr w:type="spellEnd"/>
      <w:r w:rsidR="00312E12">
        <w:t>/logo.gif). Před závorky, čárky, uvozovky a mezery musíme dát zpětné lomítko.</w:t>
      </w:r>
    </w:p>
    <w:p w:rsidR="00312E12" w:rsidRDefault="00312E12" w:rsidP="00312E12">
      <w:pPr>
        <w:pStyle w:val="Nadpis3"/>
      </w:pPr>
      <w:bookmarkStart w:id="34" w:name="_Toc4437833"/>
      <w:r>
        <w:t>Písmo</w:t>
      </w:r>
      <w:bookmarkEnd w:id="34"/>
    </w:p>
    <w:p w:rsidR="00312E12" w:rsidRDefault="00312E12" w:rsidP="00312E12">
      <w:r>
        <w:t>Druhy písma zadáváme jako seznam</w:t>
      </w:r>
      <w:r w:rsidR="000165AD">
        <w:t xml:space="preserve">, ve kterém jsou názvy písem odděleny čárkou.  Prohlížeče při načítání stránky tento seznam postupně </w:t>
      </w:r>
      <w:proofErr w:type="gramStart"/>
      <w:r w:rsidR="000165AD">
        <w:t>prochází a pokud</w:t>
      </w:r>
      <w:proofErr w:type="gramEnd"/>
      <w:r w:rsidR="000165AD">
        <w:t xml:space="preserve"> počítač uživatele nepodporuje první z nich, pokračuje v seznamu dál. Na posledním místě by měl vždy být uveden obecný název písma (serif, </w:t>
      </w:r>
      <w:proofErr w:type="spellStart"/>
      <w:r w:rsidR="000165AD">
        <w:t>sans</w:t>
      </w:r>
      <w:proofErr w:type="spellEnd"/>
      <w:r w:rsidR="000165AD">
        <w:t xml:space="preserve">-serif, </w:t>
      </w:r>
      <w:proofErr w:type="spellStart"/>
      <w:r w:rsidR="000165AD">
        <w:t>cursive</w:t>
      </w:r>
      <w:proofErr w:type="spellEnd"/>
      <w:r w:rsidR="000165AD">
        <w:t xml:space="preserve">, fantasy nebo </w:t>
      </w:r>
      <w:proofErr w:type="spellStart"/>
      <w:r w:rsidR="000165AD">
        <w:t>monospace</w:t>
      </w:r>
      <w:proofErr w:type="spellEnd"/>
      <w:r w:rsidR="000165AD">
        <w:t>). Písma také mají své atributy, které dokáží změnit velikost, tučnost, řez, dekoraci a tak dále.</w:t>
      </w:r>
    </w:p>
    <w:p w:rsidR="000165AD" w:rsidRDefault="000165AD" w:rsidP="000165AD">
      <w:pPr>
        <w:pStyle w:val="Nadpis2"/>
      </w:pPr>
      <w:bookmarkStart w:id="35" w:name="_Toc4437834"/>
      <w:r>
        <w:t>CSS 2</w:t>
      </w:r>
      <w:bookmarkEnd w:id="35"/>
    </w:p>
    <w:p w:rsidR="000165AD" w:rsidRDefault="00246C0A" w:rsidP="000165AD">
      <w:r>
        <w:t xml:space="preserve">Specifikace CSS 2 byla vyvinuta W3C a publikována jako doporučení v květnu roku 1998. Konečná verze se ustanovila kolem roku 2000. Rozšířila možnosti stylování dalšími parametry (vnější ohraničení, kurzor nad elementem, styl citací, nastavitelný obsah elementů, </w:t>
      </w:r>
      <w:r w:rsidR="00AF7A38">
        <w:t>minimální a maximální šířka nebo výška elementu atd.)</w:t>
      </w:r>
    </w:p>
    <w:p w:rsidR="00AF7A38" w:rsidRDefault="00AF7A38" w:rsidP="00AF7A38">
      <w:pPr>
        <w:pStyle w:val="Nadpis2"/>
      </w:pPr>
      <w:bookmarkStart w:id="36" w:name="_Toc4437835"/>
      <w:r>
        <w:t>CSS 3</w:t>
      </w:r>
      <w:bookmarkEnd w:id="36"/>
    </w:p>
    <w:p w:rsidR="00AF7A38" w:rsidRPr="00AF7A38" w:rsidRDefault="00AF7A38" w:rsidP="00653A83">
      <w:r>
        <w:t>CSS 3 je aktuální verze CSS. Na rozdíl od CSS 2, který je jedna velká specifikace obsahující rozdílné vlastnosti je CSS 3 rozdělen do několika rozdělených modulů. Každý modul přináší nové schopnosti nebo rozšiřuje schopnosti z CSS 2. Kvůli modularizaci mají jednotlivé moduly rozdílné stavy a stabilitu.</w:t>
      </w:r>
      <w:r w:rsidR="00C33049">
        <w:t xml:space="preserve"> M</w:t>
      </w:r>
      <w:r>
        <w:t>oduly</w:t>
      </w:r>
      <w:r w:rsidR="00C33049">
        <w:t xml:space="preserve"> mají různé statusy. Buď jsou doporučené (</w:t>
      </w:r>
      <w:proofErr w:type="spellStart"/>
      <w:r w:rsidR="00C33049">
        <w:t>Recommendation</w:t>
      </w:r>
      <w:proofErr w:type="spellEnd"/>
      <w:r w:rsidR="00C33049">
        <w:t>),</w:t>
      </w:r>
      <w:r>
        <w:t xml:space="preserve"> </w:t>
      </w:r>
      <w:r w:rsidR="00C33049">
        <w:t>kandidující na doporučení (</w:t>
      </w:r>
      <w:proofErr w:type="spellStart"/>
      <w:r w:rsidR="00C33049">
        <w:t>Candidate</w:t>
      </w:r>
      <w:proofErr w:type="spellEnd"/>
      <w:r w:rsidR="00C33049">
        <w:t xml:space="preserve"> </w:t>
      </w:r>
      <w:proofErr w:type="spellStart"/>
      <w:r w:rsidR="00C33049">
        <w:t>Recommendation</w:t>
      </w:r>
      <w:proofErr w:type="spellEnd"/>
      <w:r w:rsidR="00C33049">
        <w:t>), pracovní návrhy (</w:t>
      </w:r>
      <w:proofErr w:type="spellStart"/>
      <w:r w:rsidR="00C33049">
        <w:t>Working</w:t>
      </w:r>
      <w:proofErr w:type="spellEnd"/>
      <w:r w:rsidR="00C33049">
        <w:t xml:space="preserve"> Draft) nebo poslední výzva (Last Call). </w:t>
      </w:r>
      <w:r w:rsidR="009A06B8">
        <w:t>Přináší následující možnosti: animace, flexibilní blokové elementy, dodatečné možnosti stylování pozadí blokových elementů, mřížky a mnoho dalších.</w:t>
      </w:r>
    </w:p>
    <w:p w:rsidR="00A36814" w:rsidRDefault="009A06B8" w:rsidP="009A0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4A668E" wp14:editId="204D39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400675" cy="457200"/>
                <wp:effectExtent l="0" t="0" r="9525" b="0"/>
                <wp:wrapTopAndBottom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A778F8" w:rsidRDefault="00544D77" w:rsidP="009A06B8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2"/>
                                <w:u w:val="single"/>
                              </w:rPr>
                            </w:pPr>
                            <w:bookmarkStart w:id="37" w:name="_Toc4018595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Moduly CSS 3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A668E" id="Textové pole 10" o:spid="_x0000_s1031" type="#_x0000_t202" style="position:absolute;left:0;text-align:left;margin-left:0;margin-top:0;width:425.25pt;height:36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" stroked="f">
                <v:textbox inset="0,0,0,0">
                  <w:txbxContent>
                    <w:p w:rsidR="00544D77" w:rsidRPr="00A778F8" w:rsidRDefault="00544D77" w:rsidP="009A06B8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2"/>
                          <w:u w:val="single"/>
                        </w:rPr>
                      </w:pPr>
                      <w:bookmarkStart w:id="38" w:name="_Toc4018595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Moduly CSS 3</w:t>
                      </w:r>
                      <w:bookmarkEnd w:id="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33049">
        <w:rPr>
          <w:noProof/>
        </w:rPr>
        <w:drawing>
          <wp:anchor distT="0" distB="0" distL="114300" distR="114300" simplePos="0" relativeHeight="251675648" behindDoc="0" locked="0" layoutInCell="1" allowOverlap="1" wp14:anchorId="4D9F8912" wp14:editId="7C5A45E9">
            <wp:simplePos x="0" y="0"/>
            <wp:positionH relativeFrom="margin">
              <wp:align>left</wp:align>
            </wp:positionH>
            <wp:positionV relativeFrom="paragraph">
              <wp:posOffset>461645</wp:posOffset>
            </wp:positionV>
            <wp:extent cx="5400675" cy="3745230"/>
            <wp:effectExtent l="0" t="0" r="9525" b="7620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SS 3 modul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="001266FC">
        <w:t xml:space="preserve">Zdroj: </w:t>
      </w:r>
      <w:hyperlink r:id="rId19" w:history="1">
        <w:r w:rsidR="001266FC" w:rsidRPr="00BD4271">
          <w:rPr>
            <w:rStyle w:val="Hypertextovodkaz"/>
          </w:rPr>
          <w:t>https://commons.wikimedia.org/wiki/File:CSS3-Status-by-Sergey-Mavrody.png</w:t>
        </w:r>
      </w:hyperlink>
      <w:r w:rsidR="001266FC">
        <w:t xml:space="preserve"> </w:t>
      </w:r>
    </w:p>
    <w:p w:rsidR="001266FC" w:rsidRDefault="00653A83" w:rsidP="00653A83">
      <w:pPr>
        <w:pStyle w:val="Nadpis2"/>
      </w:pPr>
      <w:bookmarkStart w:id="39" w:name="_Toc4437836"/>
      <w:r>
        <w:t>CSS syntax</w:t>
      </w:r>
      <w:bookmarkEnd w:id="39"/>
    </w:p>
    <w:p w:rsidR="00653A83" w:rsidRDefault="000075BE" w:rsidP="00653A83">
      <w:r>
        <w:rPr>
          <w:noProof/>
        </w:rPr>
        <w:drawing>
          <wp:anchor distT="0" distB="0" distL="114300" distR="114300" simplePos="0" relativeHeight="251681792" behindDoc="0" locked="0" layoutInCell="1" allowOverlap="1" wp14:anchorId="2E38FBB3" wp14:editId="5B1CC5D6">
            <wp:simplePos x="0" y="0"/>
            <wp:positionH relativeFrom="margin">
              <wp:posOffset>1007745</wp:posOffset>
            </wp:positionH>
            <wp:positionV relativeFrom="paragraph">
              <wp:posOffset>1211580</wp:posOffset>
            </wp:positionV>
            <wp:extent cx="2724150" cy="2181225"/>
            <wp:effectExtent l="0" t="0" r="0" b="9525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ss ukazk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DE8B57" wp14:editId="69947852">
                <wp:simplePos x="0" y="0"/>
                <wp:positionH relativeFrom="page">
                  <wp:align>center</wp:align>
                </wp:positionH>
                <wp:positionV relativeFrom="paragraph">
                  <wp:posOffset>736600</wp:posOffset>
                </wp:positionV>
                <wp:extent cx="2724150" cy="457200"/>
                <wp:effectExtent l="0" t="0" r="0" b="0"/>
                <wp:wrapTopAndBottom/>
                <wp:docPr id="12" name="Textové po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7543C5" w:rsidRDefault="00544D77" w:rsidP="000075BE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0" w:name="_Toc4018596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Ukázka CSS pravidla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E8B57" id="Textové pole 12" o:spid="_x0000_s1032" type="#_x0000_t202" style="position:absolute;left:0;text-align:left;margin-left:0;margin-top:58pt;width:214.5pt;height:36pt;z-index:2516807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" stroked="f">
                <v:textbox inset="0,0,0,0">
                  <w:txbxContent>
                    <w:p w:rsidR="00544D77" w:rsidRPr="007543C5" w:rsidRDefault="00544D77" w:rsidP="000075BE">
                      <w:pPr>
                        <w:pStyle w:val="Titulek"/>
                        <w:rPr>
                          <w:noProof/>
                        </w:rPr>
                      </w:pPr>
                      <w:bookmarkStart w:id="41" w:name="_Toc4018596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Ukázka CSS pravidla</w:t>
                      </w:r>
                      <w:bookmarkEnd w:id="4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53A83">
        <w:t xml:space="preserve">CSS se zapisují zcela jiným způsobem než HTML. Kaskádové styly </w:t>
      </w:r>
      <w:r w:rsidR="00D510D5">
        <w:t>se tvoří</w:t>
      </w:r>
      <w:r w:rsidR="00653A83">
        <w:t xml:space="preserve"> z několika pravidel.</w:t>
      </w:r>
      <w:r w:rsidR="00D510D5">
        <w:t xml:space="preserve"> Každé pravidlo se skládá s jednoho nebo více selektorů a bloku deklarací. </w:t>
      </w:r>
    </w:p>
    <w:p w:rsidR="000075BE" w:rsidRDefault="000075BE" w:rsidP="006114F2">
      <w:pPr>
        <w:ind w:firstLine="0"/>
      </w:pPr>
    </w:p>
    <w:p w:rsidR="00D510D5" w:rsidRDefault="00D510D5" w:rsidP="00D510D5">
      <w:pPr>
        <w:pStyle w:val="Nadpis3"/>
      </w:pPr>
      <w:bookmarkStart w:id="42" w:name="_Toc4437837"/>
      <w:r>
        <w:lastRenderedPageBreak/>
        <w:t>Selektory</w:t>
      </w:r>
      <w:bookmarkEnd w:id="42"/>
    </w:p>
    <w:p w:rsidR="00D510D5" w:rsidRPr="00D510D5" w:rsidRDefault="00D510D5" w:rsidP="00D510D5">
      <w:r>
        <w:t>Selektory v CSS určují, která část značkovacího stylu se vztahují k odpovídajícím značkám. Selektory můžeme používat u následujících elementů: všechny elementy specifického typu</w:t>
      </w:r>
      <w:r w:rsidR="000075BE">
        <w:t xml:space="preserve"> (např. nadpis druhé úrovně h2)</w:t>
      </w:r>
      <w:r>
        <w:t xml:space="preserve">, </w:t>
      </w:r>
      <w:r w:rsidR="000075BE">
        <w:t>id (jedinečný identifikátor v dokumentu), třídy (</w:t>
      </w:r>
      <w:r w:rsidR="000075BE" w:rsidRPr="000075BE">
        <w:t>identifikátor, který může v dokumentu označit více prvků</w:t>
      </w:r>
      <w:r w:rsidR="000075BE">
        <w:t>). Třídy a ID rozlišují malá a velká písmena, musí začínat písmenem a můžou obsahovat alfanumerické znaky, podtržítka a pomlčky.</w:t>
      </w:r>
    </w:p>
    <w:p w:rsidR="00653A83" w:rsidRDefault="006114F2" w:rsidP="006114F2">
      <w:pPr>
        <w:pStyle w:val="Nadpis3"/>
      </w:pPr>
      <w:bookmarkStart w:id="43" w:name="_Toc4437838"/>
      <w:r>
        <w:t>Blok deklarací</w:t>
      </w:r>
      <w:bookmarkEnd w:id="43"/>
    </w:p>
    <w:p w:rsidR="006114F2" w:rsidRDefault="006114F2" w:rsidP="006114F2">
      <w:r>
        <w:t>Blok deklarací obsahuje seznam deklarací ve složených závorkách. Každá deklarace se skládá z identifikátoru vlastnosti, dvojtečky, hodnoty a je zakončená středníkem k oddělení od dalších deklarací. Vlastnosti a hodnoty jsou specifikovány ve standardu CSS. Příklad deklarace: „text-</w:t>
      </w:r>
      <w:proofErr w:type="spellStart"/>
      <w:r>
        <w:t>align</w:t>
      </w:r>
      <w:proofErr w:type="spellEnd"/>
      <w:r>
        <w:t>: center;“.</w:t>
      </w:r>
    </w:p>
    <w:p w:rsidR="000D2440" w:rsidRDefault="000D2440" w:rsidP="000D2440">
      <w:pPr>
        <w:pStyle w:val="Nadpis3"/>
      </w:pPr>
      <w:bookmarkStart w:id="44" w:name="_Toc4437839"/>
      <w:r>
        <w:t>Propojení HTML s CSS</w:t>
      </w:r>
      <w:bookmarkEnd w:id="44"/>
    </w:p>
    <w:p w:rsidR="000D2440" w:rsidRDefault="000D2440" w:rsidP="000D2440">
      <w:r>
        <w:t xml:space="preserve">Propojit HTML a CSS lze několika způsoby. V praxi se nejčastěji používá </w:t>
      </w:r>
      <w:r w:rsidR="00D90750">
        <w:t>odkaz na externí soubor, který se vkládá do hlavičky.</w:t>
      </w:r>
      <w:r>
        <w:t xml:space="preserve"> </w:t>
      </w:r>
    </w:p>
    <w:p w:rsidR="00D90750" w:rsidRPr="000D2440" w:rsidRDefault="00D90750" w:rsidP="00565E2D">
      <w:r>
        <w:t xml:space="preserve">Ukázka: </w:t>
      </w:r>
      <w:r w:rsidRPr="00565E2D">
        <w:rPr>
          <w:rStyle w:val="KdyChar"/>
        </w:rPr>
        <w:t xml:space="preserve">&lt;link </w:t>
      </w:r>
      <w:proofErr w:type="spellStart"/>
      <w:r w:rsidRPr="00565E2D">
        <w:rPr>
          <w:rStyle w:val="KdyChar"/>
        </w:rPr>
        <w:t>rel</w:t>
      </w:r>
      <w:proofErr w:type="spellEnd"/>
      <w:r w:rsidRPr="00565E2D">
        <w:rPr>
          <w:rStyle w:val="KdyChar"/>
        </w:rPr>
        <w:t>="</w:t>
      </w:r>
      <w:proofErr w:type="spellStart"/>
      <w:r w:rsidRPr="00565E2D">
        <w:rPr>
          <w:rStyle w:val="KdyChar"/>
        </w:rPr>
        <w:t>stylesheet</w:t>
      </w:r>
      <w:proofErr w:type="spellEnd"/>
      <w:r w:rsidRPr="00565E2D">
        <w:rPr>
          <w:rStyle w:val="KdyChar"/>
        </w:rPr>
        <w:t xml:space="preserve">" </w:t>
      </w:r>
      <w:proofErr w:type="spellStart"/>
      <w:r w:rsidRPr="00565E2D">
        <w:rPr>
          <w:rStyle w:val="KdyChar"/>
        </w:rPr>
        <w:t>href</w:t>
      </w:r>
      <w:proofErr w:type="spellEnd"/>
      <w:r w:rsidRPr="00565E2D">
        <w:rPr>
          <w:rStyle w:val="KdyChar"/>
        </w:rPr>
        <w:t>="/cesta/k/souboru.css" type=“text/</w:t>
      </w:r>
      <w:proofErr w:type="spellStart"/>
      <w:r w:rsidRPr="00565E2D">
        <w:rPr>
          <w:rStyle w:val="KdyChar"/>
        </w:rPr>
        <w:t>css</w:t>
      </w:r>
      <w:proofErr w:type="spellEnd"/>
      <w:r w:rsidRPr="00565E2D">
        <w:rPr>
          <w:rStyle w:val="KdyChar"/>
        </w:rPr>
        <w:t>“&gt;</w:t>
      </w:r>
    </w:p>
    <w:p w:rsidR="006114F2" w:rsidRPr="006114F2" w:rsidRDefault="006114F2" w:rsidP="006114F2">
      <w:pPr>
        <w:ind w:firstLine="0"/>
      </w:pPr>
    </w:p>
    <w:p w:rsidR="006E037A" w:rsidRDefault="00463B2B" w:rsidP="00565E2D">
      <w:pPr>
        <w:pStyle w:val="Nadpis1"/>
      </w:pPr>
      <w:bookmarkStart w:id="45" w:name="_Toc4437840"/>
      <w:r>
        <w:lastRenderedPageBreak/>
        <w:t xml:space="preserve">Python a </w:t>
      </w:r>
      <w:proofErr w:type="spellStart"/>
      <w:r>
        <w:t>Flask</w:t>
      </w:r>
      <w:bookmarkEnd w:id="45"/>
      <w:proofErr w:type="spellEnd"/>
    </w:p>
    <w:p w:rsidR="00463B2B" w:rsidRDefault="00555059" w:rsidP="00555059">
      <w:r>
        <w:t xml:space="preserve">Python navrhl v roce 1991 Guido van </w:t>
      </w:r>
      <w:proofErr w:type="spellStart"/>
      <w:r>
        <w:t>Rossum</w:t>
      </w:r>
      <w:proofErr w:type="spellEnd"/>
      <w:r>
        <w:t xml:space="preserve">. Je to vysokoúrovňový skriptovací programovací jazyk, který nabízí dynamickou kontrolu datových typů a podporuje různá programovací paradigmata (objektově orientované, imperativní, funkcionální, procedurální). </w:t>
      </w:r>
      <w:r w:rsidR="00FC2F13">
        <w:t xml:space="preserve">Je navržen v jazyce C a probíhá v něm další vývoj. </w:t>
      </w:r>
      <w:r>
        <w:t xml:space="preserve">Python je vyvíjen jako open source projekt (otevřený software) a nabízí instalační balíky zdarma pro většinu platforem. </w:t>
      </w:r>
    </w:p>
    <w:p w:rsidR="00555059" w:rsidRDefault="00555059" w:rsidP="00555059">
      <w:pPr>
        <w:pStyle w:val="Nadpis2"/>
      </w:pPr>
      <w:bookmarkStart w:id="46" w:name="_Toc4437841"/>
      <w:r>
        <w:t>Verze</w:t>
      </w:r>
      <w:bookmarkEnd w:id="46"/>
    </w:p>
    <w:p w:rsidR="00555059" w:rsidRDefault="002946CB" w:rsidP="00555059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D8DB65" wp14:editId="3D65AA54">
                <wp:simplePos x="0" y="0"/>
                <wp:positionH relativeFrom="margin">
                  <wp:align>center</wp:align>
                </wp:positionH>
                <wp:positionV relativeFrom="paragraph">
                  <wp:posOffset>1878965</wp:posOffset>
                </wp:positionV>
                <wp:extent cx="3810000" cy="457200"/>
                <wp:effectExtent l="0" t="0" r="0" b="0"/>
                <wp:wrapTopAndBottom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8B496C" w:rsidRDefault="00544D77" w:rsidP="002946C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7" w:name="_Toc4018597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Ukázka rozdílu v </w:t>
                            </w:r>
                            <w:proofErr w:type="spellStart"/>
                            <w:r>
                              <w:t>printu</w:t>
                            </w:r>
                            <w:proofErr w:type="spellEnd"/>
                            <w:r>
                              <w:t xml:space="preserve"> Python3 a Python2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8DB65" id="Textové pole 13" o:spid="_x0000_s1033" type="#_x0000_t202" style="position:absolute;left:0;text-align:left;margin-left:0;margin-top:147.95pt;width:300pt;height:36pt;z-index:251684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" stroked="f">
                <v:textbox inset="0,0,0,0">
                  <w:txbxContent>
                    <w:p w:rsidR="00544D77" w:rsidRPr="008B496C" w:rsidRDefault="00544D77" w:rsidP="002946CB">
                      <w:pPr>
                        <w:pStyle w:val="Titulek"/>
                        <w:rPr>
                          <w:noProof/>
                        </w:rPr>
                      </w:pPr>
                      <w:bookmarkStart w:id="48" w:name="_Toc4018597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Ukázka rozdílu v </w:t>
                      </w:r>
                      <w:proofErr w:type="spellStart"/>
                      <w:r>
                        <w:t>printu</w:t>
                      </w:r>
                      <w:proofErr w:type="spellEnd"/>
                      <w:r>
                        <w:t xml:space="preserve"> Python3 a Python2</w:t>
                      </w:r>
                      <w:bookmarkEnd w:id="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5059">
        <w:t>V současné době se používají dvě verze Pythonu, které nejsou kompatibilní Python 2 a Python 3</w:t>
      </w:r>
      <w:r w:rsidR="002126DC">
        <w:t xml:space="preserve">. Python 3 vydaný v roce 2008 odstraňuje nedostatky a chybné návrhy Pythonu 2, které nešlo odstranit při zachování kompatibility. Po vydání Pythonu 3 byl Python 2 stále vyvíjen a přidávaly se do něj vlastnosti z verze 3. Přechod na novou verzi probíhá dodnes, kvůli pomalému přenosu knihoven třetích stran a programů. Ve většině </w:t>
      </w:r>
      <w:r w:rsidR="00CF7219">
        <w:t>distribucí GNU/Linux systémů, kde je Python součástí základní instalace jsou běžně nainstalované obě verze Pythonu. Podpora Pythonu 2 má být ze strany vývojářů ukončena v roce 2020.</w:t>
      </w:r>
    </w:p>
    <w:p w:rsidR="00FC2F13" w:rsidRDefault="00FC2F13" w:rsidP="00555059">
      <w:r>
        <w:rPr>
          <w:noProof/>
        </w:rPr>
        <w:drawing>
          <wp:anchor distT="0" distB="0" distL="114300" distR="114300" simplePos="0" relativeHeight="251682816" behindDoc="0" locked="0" layoutInCell="1" allowOverlap="1" wp14:anchorId="00441D14" wp14:editId="501C4375">
            <wp:simplePos x="0" y="0"/>
            <wp:positionH relativeFrom="margin">
              <wp:align>center</wp:align>
            </wp:positionH>
            <wp:positionV relativeFrom="paragraph">
              <wp:posOffset>469265</wp:posOffset>
            </wp:positionV>
            <wp:extent cx="3448531" cy="1848108"/>
            <wp:effectExtent l="0" t="0" r="0" b="0"/>
            <wp:wrapTopAndBottom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ython ukázk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7219" w:rsidRDefault="00CF7219" w:rsidP="00CF7219">
      <w:pPr>
        <w:pStyle w:val="Nadpis2"/>
      </w:pPr>
      <w:bookmarkStart w:id="49" w:name="_Toc4437842"/>
      <w:r>
        <w:t>Vlastnosti</w:t>
      </w:r>
      <w:bookmarkEnd w:id="49"/>
    </w:p>
    <w:p w:rsidR="007A765F" w:rsidRDefault="00CF7219" w:rsidP="00CF7219">
      <w:r>
        <w:t>Python je hybridní jazyk. Znamená to, že dovoluje používat objektově orientované, imperativní, funkcionální a procedurální paradigma při psaní programů</w:t>
      </w:r>
      <w:r w:rsidR="006F1DD1">
        <w:t xml:space="preserve">, podle toho, co se pro daný problém hodí nejlépe. </w:t>
      </w:r>
    </w:p>
    <w:p w:rsidR="007A765F" w:rsidRDefault="006F1DD1" w:rsidP="00CF7219">
      <w:r>
        <w:t xml:space="preserve">Mezi jeho kladné vlastnosti patří také jednoduchost jeho učení. Je dokonce považován za jeden z nejlepších programovacích jazyků pro začátečníky. Inspiroval se jazykem ABC, který byl přímo vytvořen pro výuku. Python je velmi efektivní v rychlosti </w:t>
      </w:r>
      <w:r>
        <w:lastRenderedPageBreak/>
        <w:t xml:space="preserve">psaní programů, která je velmi dobrá jak u jednodušších, tak i u rozsáhlých aplikací. S tím </w:t>
      </w:r>
      <w:r w:rsidR="00FC2F13">
        <w:t xml:space="preserve">souvisí dobrá dostupnost a snadná </w:t>
      </w:r>
      <w:r>
        <w:t xml:space="preserve">použitelnost široké škály </w:t>
      </w:r>
      <w:r w:rsidR="00FC2F13">
        <w:t>knihoven, které umožňují řešení úloh ze spousty oblastí.</w:t>
      </w:r>
    </w:p>
    <w:p w:rsidR="00CF7219" w:rsidRDefault="00FC2F13" w:rsidP="00CF7219">
      <w:r>
        <w:t xml:space="preserve">Python však nemá jen kladné vlastnosti. Mezi jeho neduhy patří, že obsahuje lokální proměnné a nedokumentovatelné funkce, což je poněkud nebezpečné, protože mohou být zneužity </w:t>
      </w:r>
      <w:r w:rsidR="000C5A00">
        <w:t>ke</w:t>
      </w:r>
      <w:r>
        <w:t xml:space="preserve"> spuštění příkazu v operačním systému. </w:t>
      </w:r>
    </w:p>
    <w:p w:rsidR="000E34EF" w:rsidRDefault="000E34EF" w:rsidP="000E34EF">
      <w:pPr>
        <w:pStyle w:val="Nadpis2"/>
      </w:pPr>
      <w:bookmarkStart w:id="50" w:name="_Toc4437843"/>
      <w:r>
        <w:t>Python syntaxe</w:t>
      </w:r>
      <w:bookmarkEnd w:id="50"/>
    </w:p>
    <w:p w:rsidR="000E34EF" w:rsidRDefault="000E34EF" w:rsidP="000E34EF">
      <w:r>
        <w:t xml:space="preserve">Syntaxe v Pythonu je jedna z nejpřirozenějších vůbec, to </w:t>
      </w:r>
      <w:proofErr w:type="gramStart"/>
      <w:r>
        <w:t>znamená že</w:t>
      </w:r>
      <w:proofErr w:type="gramEnd"/>
      <w:r>
        <w:t xml:space="preserve"> je velmi jednoduchá. Python používá komentáře, jednoduché příkazy, operátory, klíčová slova, podmínky, víceřádkové výrazy, </w:t>
      </w:r>
      <w:r w:rsidR="007A765F">
        <w:t>funkce a moduly.</w:t>
      </w:r>
    </w:p>
    <w:p w:rsidR="007A765F" w:rsidRDefault="00B43EF1" w:rsidP="007A765F">
      <w:pPr>
        <w:pStyle w:val="Nadpis3"/>
      </w:pPr>
      <w:bookmarkStart w:id="51" w:name="_Toc4437844"/>
      <w:r>
        <w:t>P</w:t>
      </w:r>
      <w:r w:rsidR="007A765F">
        <w:t>roměnné</w:t>
      </w:r>
      <w:bookmarkEnd w:id="51"/>
    </w:p>
    <w:p w:rsidR="00B43EF1" w:rsidRPr="00B43EF1" w:rsidRDefault="00B43EF1" w:rsidP="00B43EF1">
      <w:r>
        <w:t>Proměnná je něco, co se chápe jako pojmenovaný odkaz na objekt. Jméno proměnné je tak spojeno s jinak bezejmenným objektem. Například: „a = 1 + 2“. Při vytisknutí proměnné „a“ se pak zobrazí výsledek příkladu, který obsahuje. „</w:t>
      </w:r>
      <w:proofErr w:type="spellStart"/>
      <w:r>
        <w:t>print</w:t>
      </w:r>
      <w:proofErr w:type="spellEnd"/>
      <w:r>
        <w:t>(a)“ tedy zobrazí číslici „3“.</w:t>
      </w:r>
      <w:r w:rsidR="002D7721">
        <w:t xml:space="preserve"> Tohle už se dá považovat za velmi jednoduchý příkaz.</w:t>
      </w:r>
    </w:p>
    <w:p w:rsidR="007A765F" w:rsidRDefault="007A765F" w:rsidP="007A765F">
      <w:pPr>
        <w:pStyle w:val="Nadpis3"/>
      </w:pPr>
      <w:bookmarkStart w:id="52" w:name="_Toc4437845"/>
      <w:r>
        <w:t>Komentáře (poznámky)</w:t>
      </w:r>
      <w:bookmarkEnd w:id="52"/>
    </w:p>
    <w:p w:rsidR="007A765F" w:rsidRDefault="007A765F" w:rsidP="007A765F">
      <w:pPr>
        <w:rPr>
          <w:rFonts w:ascii="Helvetica" w:hAnsi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Komentáře jsou v Pythony velice jednoduché. Jediné co stačí udělat, je dát na libovolné místo do kódu mřížku a za ni napsat libovolný text. Před mřížkou může být napsán funkční program, vše co je na řádku za ní je však pouze poznámka, a i kdyby byl za mřížkou správně napsaný kód tak se neprovede.</w:t>
      </w:r>
      <w:r w:rsidR="002D7721"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 Další možností jsou víceřádkové komentáře. Ty používají tři uvozovky na začátku a na konci poznámky. Text poznámky se píše mezi ně a může mít libovolnou délku i počet řádků.</w:t>
      </w:r>
    </w:p>
    <w:p w:rsidR="007A765F" w:rsidRPr="007A765F" w:rsidRDefault="002D7721" w:rsidP="007A765F">
      <w:pPr>
        <w:pStyle w:val="Nadpis3"/>
        <w:numPr>
          <w:ilvl w:val="0"/>
          <w:numId w:val="0"/>
        </w:numPr>
      </w:pPr>
      <w:bookmarkStart w:id="53" w:name="_Toc4014336"/>
      <w:bookmarkStart w:id="54" w:name="_Toc4437846"/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54CC60" wp14:editId="3B31642E">
                <wp:simplePos x="0" y="0"/>
                <wp:positionH relativeFrom="column">
                  <wp:posOffset>385445</wp:posOffset>
                </wp:positionH>
                <wp:positionV relativeFrom="paragraph">
                  <wp:posOffset>79375</wp:posOffset>
                </wp:positionV>
                <wp:extent cx="4629785" cy="457200"/>
                <wp:effectExtent l="0" t="0" r="0" b="0"/>
                <wp:wrapSquare wrapText="bothSides"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7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43547B" w:rsidRDefault="00544D77" w:rsidP="002D7721">
                            <w:pPr>
                              <w:pStyle w:val="Titulek"/>
                              <w:rPr>
                                <w:rFonts w:ascii="Helvetica" w:hAnsi="Helvetica"/>
                                <w:b/>
                                <w:smallCaps/>
                                <w:noProof/>
                                <w:color w:val="333333"/>
                                <w:spacing w:val="20"/>
                                <w:kern w:val="28"/>
                                <w:sz w:val="21"/>
                                <w:szCs w:val="21"/>
                                <w:u w:val="single"/>
                                <w:shd w:val="clear" w:color="auto" w:fill="FFFFFF"/>
                              </w:rPr>
                            </w:pPr>
                            <w:bookmarkStart w:id="55" w:name="_Toc4018598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Ukázka komentářů (poznámek)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4CC60" id="Textové pole 16" o:spid="_x0000_s1034" type="#_x0000_t202" style="position:absolute;left:0;text-align:left;margin-left:30.35pt;margin-top:6.25pt;width:364.55pt;height:3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" stroked="f">
                <v:textbox inset="0,0,0,0">
                  <w:txbxContent>
                    <w:p w:rsidR="00544D77" w:rsidRPr="0043547B" w:rsidRDefault="00544D77" w:rsidP="002D7721">
                      <w:pPr>
                        <w:pStyle w:val="Titulek"/>
                        <w:rPr>
                          <w:rFonts w:ascii="Helvetica" w:hAnsi="Helvetica"/>
                          <w:b/>
                          <w:smallCaps/>
                          <w:noProof/>
                          <w:color w:val="333333"/>
                          <w:spacing w:val="20"/>
                          <w:kern w:val="28"/>
                          <w:sz w:val="21"/>
                          <w:szCs w:val="21"/>
                          <w:u w:val="single"/>
                          <w:shd w:val="clear" w:color="auto" w:fill="FFFFFF"/>
                        </w:rPr>
                      </w:pPr>
                      <w:bookmarkStart w:id="56" w:name="_Toc4018598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Ukázka komentářů (poznámek)</w:t>
                      </w:r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" w:hAnsi="Helvetica"/>
          <w:noProof/>
          <w:color w:val="333333"/>
          <w:sz w:val="21"/>
          <w:szCs w:val="21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70DD025D" wp14:editId="69B098D4">
            <wp:simplePos x="0" y="0"/>
            <wp:positionH relativeFrom="margin">
              <wp:align>center</wp:align>
            </wp:positionH>
            <wp:positionV relativeFrom="margin">
              <wp:posOffset>6627495</wp:posOffset>
            </wp:positionV>
            <wp:extent cx="4629785" cy="1828800"/>
            <wp:effectExtent l="0" t="0" r="0" b="0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omentář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3"/>
      <w:bookmarkEnd w:id="54"/>
    </w:p>
    <w:p w:rsidR="007A765F" w:rsidRDefault="007A765F" w:rsidP="000E34EF"/>
    <w:p w:rsidR="007450FA" w:rsidRDefault="007450FA" w:rsidP="007450FA">
      <w:pPr>
        <w:pStyle w:val="Nadpis3"/>
      </w:pPr>
      <w:bookmarkStart w:id="57" w:name="_Toc4437847"/>
      <w:r>
        <w:lastRenderedPageBreak/>
        <w:t>Funkce</w:t>
      </w:r>
      <w:bookmarkEnd w:id="57"/>
    </w:p>
    <w:p w:rsidR="007450FA" w:rsidRDefault="007450FA" w:rsidP="007450FA">
      <w:r>
        <w:t>Funkce se chová jako běžný objekt dokud není zavolána. Definuje se příkazem „</w:t>
      </w:r>
      <w:proofErr w:type="spellStart"/>
      <w:r>
        <w:t>def</w:t>
      </w:r>
      <w:proofErr w:type="spellEnd"/>
      <w:r>
        <w:t>“, za který se napíše její jméno, do závorky se napíše seznam argumentů a na konec dvojtečka. Poté následuje tělo funkce, které musí být odsazené a obsahuje příkazy, které funkce provádí. Příkazem „return“ se z funkce vrací hodnota. Tělo funkce může mít více příkazů, podmínek, cyklů a podobně.</w:t>
      </w:r>
    </w:p>
    <w:p w:rsidR="007450FA" w:rsidRPr="007450FA" w:rsidRDefault="00B4694E" w:rsidP="00B4694E">
      <w:pPr>
        <w:pStyle w:val="Nadpis3"/>
      </w:pPr>
      <w:bookmarkStart w:id="58" w:name="_Toc4437848"/>
      <w:r>
        <w:t>Moduly</w:t>
      </w:r>
      <w:bookmarkEnd w:id="58"/>
    </w:p>
    <w:p w:rsidR="000E34EF" w:rsidRDefault="007450FA" w:rsidP="000E34EF">
      <w:r>
        <w:t xml:space="preserve">Většina složitějších kódů je děleno do </w:t>
      </w:r>
      <w:r w:rsidR="00B4694E">
        <w:t>tzv. modulů. Je to něco, z čeho importujeme různé funkce. Z modulu „</w:t>
      </w:r>
      <w:proofErr w:type="spellStart"/>
      <w:r w:rsidR="00B4694E">
        <w:t>math</w:t>
      </w:r>
      <w:proofErr w:type="spellEnd"/>
      <w:r w:rsidR="00B4694E">
        <w:t>“ můžeme importovat například funkci „</w:t>
      </w:r>
      <w:proofErr w:type="spellStart"/>
      <w:r w:rsidR="00B4694E">
        <w:t>sqrt</w:t>
      </w:r>
      <w:proofErr w:type="spellEnd"/>
      <w:r w:rsidR="00B4694E">
        <w:t>“. Import vypadá takto: „</w:t>
      </w:r>
      <w:proofErr w:type="spellStart"/>
      <w:r w:rsidR="00B4694E">
        <w:t>from</w:t>
      </w:r>
      <w:proofErr w:type="spellEnd"/>
      <w:r w:rsidR="00B4694E">
        <w:t xml:space="preserve"> </w:t>
      </w:r>
      <w:proofErr w:type="spellStart"/>
      <w:r w:rsidR="00B4694E">
        <w:t>math</w:t>
      </w:r>
      <w:proofErr w:type="spellEnd"/>
      <w:r w:rsidR="00B4694E">
        <w:t xml:space="preserve"> import </w:t>
      </w:r>
      <w:proofErr w:type="spellStart"/>
      <w:r w:rsidR="00B4694E">
        <w:t>sqrt</w:t>
      </w:r>
      <w:proofErr w:type="spellEnd"/>
      <w:r w:rsidR="00B4694E">
        <w:t xml:space="preserve">“. Můžeme importovat také celý modul najednou („import </w:t>
      </w:r>
      <w:proofErr w:type="spellStart"/>
      <w:r w:rsidR="00B4694E">
        <w:t>math</w:t>
      </w:r>
      <w:proofErr w:type="spellEnd"/>
      <w:r w:rsidR="00B4694E">
        <w:t>“). K jednotlivé funkci se potom můžeme dostat tak, že napíšeme název knihovny, tečku, za ni jméno funkce a do závorky její parametry („</w:t>
      </w:r>
      <w:proofErr w:type="spellStart"/>
      <w:r w:rsidR="00B4694E">
        <w:t>math.sqrt</w:t>
      </w:r>
      <w:proofErr w:type="spellEnd"/>
      <w:r w:rsidR="00B4694E">
        <w:t>()“).</w:t>
      </w:r>
      <w:r w:rsidR="00F337BE">
        <w:t xml:space="preserve"> Dají se také vytvářet vlastní moduly. Jediné co musíte udělat, je otevřít </w:t>
      </w:r>
      <w:proofErr w:type="spellStart"/>
      <w:r w:rsidR="00F337BE">
        <w:t>pythonovský</w:t>
      </w:r>
      <w:proofErr w:type="spellEnd"/>
      <w:r w:rsidR="00F337BE">
        <w:t xml:space="preserve"> soubor, napsat do něj funkce a potom soubor naimportovat do jiného.</w:t>
      </w:r>
    </w:p>
    <w:p w:rsidR="00F337BE" w:rsidRDefault="00F337BE" w:rsidP="00F337BE">
      <w:pPr>
        <w:pStyle w:val="Nadpis2"/>
      </w:pPr>
      <w:bookmarkStart w:id="59" w:name="_Toc4437849"/>
      <w:proofErr w:type="spellStart"/>
      <w:r>
        <w:t>Flask</w:t>
      </w:r>
      <w:bookmarkEnd w:id="59"/>
      <w:proofErr w:type="spellEnd"/>
    </w:p>
    <w:p w:rsidR="00F337BE" w:rsidRPr="00F337BE" w:rsidRDefault="008A3A05" w:rsidP="00F337BE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6E3DE59" wp14:editId="5ED5D44C">
                <wp:simplePos x="0" y="0"/>
                <wp:positionH relativeFrom="page">
                  <wp:align>center</wp:align>
                </wp:positionH>
                <wp:positionV relativeFrom="paragraph">
                  <wp:posOffset>1838325</wp:posOffset>
                </wp:positionV>
                <wp:extent cx="4029075" cy="457200"/>
                <wp:effectExtent l="0" t="0" r="9525" b="0"/>
                <wp:wrapTopAndBottom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0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AF719C" w:rsidRDefault="00544D77" w:rsidP="008A3A0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0" w:name="_Toc401859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Ukázka jednoduché webové aplikace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E3DE59" id="Textové pole 18" o:spid="_x0000_s1035" type="#_x0000_t202" style="position:absolute;left:0;text-align:left;margin-left:0;margin-top:144.75pt;width:317.25pt;height:36pt;z-index:25169100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" stroked="f">
                <v:textbox inset="0,0,0,0">
                  <w:txbxContent>
                    <w:p w:rsidR="00544D77" w:rsidRPr="00AF719C" w:rsidRDefault="00544D77" w:rsidP="008A3A05">
                      <w:pPr>
                        <w:pStyle w:val="Titulek"/>
                        <w:rPr>
                          <w:noProof/>
                        </w:rPr>
                      </w:pPr>
                      <w:bookmarkStart w:id="61" w:name="_Toc401859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Ukázka jednoduché webové aplikace</w:t>
                      </w:r>
                      <w:bookmarkEnd w:id="6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 w:rsidR="00F337BE">
        <w:t>Flask</w:t>
      </w:r>
      <w:proofErr w:type="spellEnd"/>
      <w:r w:rsidR="00F337BE">
        <w:t xml:space="preserve"> je webový </w:t>
      </w:r>
      <w:proofErr w:type="spellStart"/>
      <w:r w:rsidR="00F337BE">
        <w:t>micro</w:t>
      </w:r>
      <w:proofErr w:type="spellEnd"/>
      <w:r w:rsidR="00F337BE">
        <w:t xml:space="preserve"> Framework napsaný v Pythonu. Nemá žád</w:t>
      </w:r>
      <w:r w:rsidR="00EE6CFD">
        <w:t xml:space="preserve">nou vrstvu databáze, ověřování formulářů ani jiné součásti, které by poskytovaly funkce existujících knihoven třetích stran. </w:t>
      </w:r>
      <w:proofErr w:type="spellStart"/>
      <w:r w:rsidR="00EE6CFD">
        <w:t>Flask</w:t>
      </w:r>
      <w:proofErr w:type="spellEnd"/>
      <w:r w:rsidR="00EE6CFD">
        <w:t xml:space="preserve"> však podporuje rozšíření, která mohou přidávat funkce, jako kdyby byly implementované v samotném </w:t>
      </w:r>
      <w:proofErr w:type="spellStart"/>
      <w:r w:rsidR="00EE6CFD">
        <w:t>Flasku</w:t>
      </w:r>
      <w:proofErr w:type="spellEnd"/>
      <w:r w:rsidR="00EE6CFD">
        <w:t>.</w:t>
      </w:r>
      <w:r w:rsidR="00CB7C9C">
        <w:t xml:space="preserve"> Existují rozšíření pro ověřování formulářů, objektově-relační mapovače, zpracování </w:t>
      </w:r>
      <w:proofErr w:type="spellStart"/>
      <w:r w:rsidR="00CB7C9C">
        <w:t>uploadu</w:t>
      </w:r>
      <w:proofErr w:type="spellEnd"/>
      <w:r w:rsidR="00CB7C9C">
        <w:t xml:space="preserve">, </w:t>
      </w:r>
      <w:r w:rsidR="00D03DDA">
        <w:t xml:space="preserve">autentizační technologie a mnoho dalších. Rozšíření jsou aktualizována mnohem častěji než samotný program </w:t>
      </w:r>
      <w:proofErr w:type="spellStart"/>
      <w:r w:rsidR="00D03DDA">
        <w:t>Flask</w:t>
      </w:r>
      <w:proofErr w:type="spellEnd"/>
      <w:r w:rsidR="00D03DDA">
        <w:t xml:space="preserve">. Webové aplikace, které používají </w:t>
      </w:r>
      <w:proofErr w:type="spellStart"/>
      <w:r w:rsidR="00D03DDA">
        <w:t>Flask</w:t>
      </w:r>
      <w:proofErr w:type="spellEnd"/>
      <w:r w:rsidR="00D03DDA">
        <w:t xml:space="preserve"> jsou například </w:t>
      </w:r>
      <w:proofErr w:type="spellStart"/>
      <w:r w:rsidR="00D03DDA">
        <w:t>Pinterest</w:t>
      </w:r>
      <w:proofErr w:type="spellEnd"/>
      <w:r w:rsidR="00D03DDA">
        <w:t xml:space="preserve"> a </w:t>
      </w:r>
      <w:proofErr w:type="spellStart"/>
      <w:r w:rsidR="00D03DDA">
        <w:t>LinkedIn</w:t>
      </w:r>
      <w:proofErr w:type="spellEnd"/>
      <w:r w:rsidR="00D03DDA">
        <w:t>.</w:t>
      </w:r>
    </w:p>
    <w:p w:rsidR="002946CB" w:rsidRPr="00CF7219" w:rsidRDefault="008A3A05" w:rsidP="00CF7219">
      <w:r>
        <w:rPr>
          <w:noProof/>
        </w:rPr>
        <w:drawing>
          <wp:anchor distT="0" distB="0" distL="114300" distR="114300" simplePos="0" relativeHeight="251688960" behindDoc="0" locked="0" layoutInCell="1" allowOverlap="1" wp14:anchorId="4C3E4AE4" wp14:editId="0CCBDA28">
            <wp:simplePos x="0" y="0"/>
            <wp:positionH relativeFrom="page">
              <wp:align>center</wp:align>
            </wp:positionH>
            <wp:positionV relativeFrom="paragraph">
              <wp:posOffset>676275</wp:posOffset>
            </wp:positionV>
            <wp:extent cx="2619741" cy="2086266"/>
            <wp:effectExtent l="0" t="0" r="9525" b="9525"/>
            <wp:wrapTopAndBottom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lask ukázk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2652" w:rsidRDefault="00772652" w:rsidP="00772652">
      <w:pPr>
        <w:pStyle w:val="Nadpis1"/>
      </w:pPr>
      <w:bookmarkStart w:id="62" w:name="_Toc4437850"/>
      <w:proofErr w:type="spellStart"/>
      <w:r>
        <w:lastRenderedPageBreak/>
        <w:t>JavaScript</w:t>
      </w:r>
      <w:bookmarkEnd w:id="62"/>
      <w:proofErr w:type="spellEnd"/>
    </w:p>
    <w:p w:rsidR="009F6B08" w:rsidRDefault="009F6B08" w:rsidP="00772652">
      <w:r>
        <w:rPr>
          <w:noProof/>
        </w:rPr>
        <w:drawing>
          <wp:anchor distT="0" distB="0" distL="114300" distR="114300" simplePos="0" relativeHeight="251725824" behindDoc="0" locked="0" layoutInCell="1" allowOverlap="1" wp14:anchorId="3B5189DD" wp14:editId="4222B6E8">
            <wp:simplePos x="0" y="0"/>
            <wp:positionH relativeFrom="margin">
              <wp:align>center</wp:align>
            </wp:positionH>
            <wp:positionV relativeFrom="paragraph">
              <wp:posOffset>1396365</wp:posOffset>
            </wp:positionV>
            <wp:extent cx="3371850" cy="2000250"/>
            <wp:effectExtent l="0" t="0" r="0" b="0"/>
            <wp:wrapTopAndBottom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éma-J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7798A">
        <w:t>JavaScript</w:t>
      </w:r>
      <w:proofErr w:type="spellEnd"/>
      <w:r w:rsidR="0027798A">
        <w:t xml:space="preserve"> je programovací jazyk využívaný v internetových stránkách. Odpovídá specifikaci </w:t>
      </w:r>
      <w:proofErr w:type="spellStart"/>
      <w:r w:rsidR="0027798A">
        <w:t>ECMAScript</w:t>
      </w:r>
      <w:proofErr w:type="spellEnd"/>
      <w:r w:rsidR="0027798A">
        <w:t xml:space="preserve">. Jeho velkou výhodou je, že se zapisuje přímo do HTML kódu. Je to objektově orientovaný, multiplatformní, událostmi řízený, skriptovací jazyk. </w:t>
      </w:r>
      <w:proofErr w:type="spellStart"/>
      <w:r w:rsidR="0027798A">
        <w:t>JavaScript</w:t>
      </w:r>
      <w:proofErr w:type="spellEnd"/>
      <w:r w:rsidR="0027798A">
        <w:t xml:space="preserve"> </w:t>
      </w:r>
      <w:r>
        <w:t>se vykonává na straně uživatele, což znamená, že je to klientský skript.</w:t>
      </w:r>
    </w:p>
    <w:p w:rsidR="00772652" w:rsidRDefault="009F6B08" w:rsidP="009F6B08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376DE15" wp14:editId="3232C5FD">
                <wp:simplePos x="0" y="0"/>
                <wp:positionH relativeFrom="column">
                  <wp:posOffset>1014095</wp:posOffset>
                </wp:positionH>
                <wp:positionV relativeFrom="paragraph">
                  <wp:posOffset>-32385</wp:posOffset>
                </wp:positionV>
                <wp:extent cx="3371850" cy="457200"/>
                <wp:effectExtent l="0" t="0" r="0" b="0"/>
                <wp:wrapTopAndBottom/>
                <wp:docPr id="43" name="Textové po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CD0618" w:rsidRDefault="00544D77" w:rsidP="009F6B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Schéma klientského skriptu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6DE15" id="Textové pole 43" o:spid="_x0000_s1036" type="#_x0000_t202" style="position:absolute;left:0;text-align:left;margin-left:79.85pt;margin-top:-2.55pt;width:265.5pt;height:3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" stroked="f">
                <v:textbox inset="0,0,0,0">
                  <w:txbxContent>
                    <w:p w:rsidR="00544D77" w:rsidRPr="00CD0618" w:rsidRDefault="00544D77" w:rsidP="009F6B08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Schéma klientského skriptu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Zdroj: </w:t>
      </w:r>
      <w:hyperlink r:id="rId25" w:history="1">
        <w:r w:rsidRPr="00A622BD">
          <w:rPr>
            <w:rStyle w:val="Hypertextovodkaz"/>
          </w:rPr>
          <w:t>https://www.jakpsatweb.cz/javascript/javascript-uvod.html</w:t>
        </w:r>
      </w:hyperlink>
    </w:p>
    <w:p w:rsidR="009F6B08" w:rsidRDefault="009F6B08" w:rsidP="009F6B08">
      <w:pPr>
        <w:ind w:firstLine="0"/>
      </w:pPr>
      <w:r>
        <w:tab/>
      </w:r>
      <w:r w:rsidR="00DA7268">
        <w:t xml:space="preserve">Patří do skupiny jazyků C/C++/Java, ačkoliv je </w:t>
      </w:r>
      <w:proofErr w:type="spellStart"/>
      <w:r w:rsidR="00DA7268">
        <w:t>JavaScript</w:t>
      </w:r>
      <w:proofErr w:type="spellEnd"/>
      <w:r w:rsidR="00DA7268">
        <w:t xml:space="preserve"> úplně jiný jazyk. </w:t>
      </w:r>
      <w:proofErr w:type="spellStart"/>
      <w:r w:rsidR="00DA7268">
        <w:t>ECMAScript</w:t>
      </w:r>
      <w:proofErr w:type="spellEnd"/>
      <w:r w:rsidR="00DA7268">
        <w:t xml:space="preserve"> je standardizovaná verze </w:t>
      </w:r>
      <w:proofErr w:type="spellStart"/>
      <w:r w:rsidR="00DA7268">
        <w:t>JavaScriptu</w:t>
      </w:r>
      <w:proofErr w:type="spellEnd"/>
      <w:r w:rsidR="00DA7268">
        <w:t xml:space="preserve"> a jsou z ní odvozovány i další implementace.</w:t>
      </w:r>
      <w:r w:rsidR="00265BD0">
        <w:t xml:space="preserve"> Mezi výhody </w:t>
      </w:r>
      <w:proofErr w:type="spellStart"/>
      <w:r w:rsidR="00265BD0">
        <w:t>JavaScriptu</w:t>
      </w:r>
      <w:proofErr w:type="spellEnd"/>
      <w:r w:rsidR="00265BD0">
        <w:t xml:space="preserve"> patří pohodlnost a efektivnost bez zbytečných prodlev a načítání stránky.</w:t>
      </w:r>
    </w:p>
    <w:p w:rsidR="00DA7268" w:rsidRDefault="00DA7268" w:rsidP="00DA7268">
      <w:pPr>
        <w:pStyle w:val="Nadpis2"/>
      </w:pPr>
      <w:bookmarkStart w:id="63" w:name="_Toc4437851"/>
      <w:r>
        <w:t>Využití</w:t>
      </w:r>
      <w:bookmarkEnd w:id="63"/>
    </w:p>
    <w:p w:rsidR="00F93A76" w:rsidRDefault="00DA7268" w:rsidP="00F93A76">
      <w:r>
        <w:t xml:space="preserve">Pomocí </w:t>
      </w:r>
      <w:proofErr w:type="spellStart"/>
      <w:r>
        <w:t>JavaScriptu</w:t>
      </w:r>
      <w:proofErr w:type="spellEnd"/>
      <w:r>
        <w:t xml:space="preserve"> se dá měnit obsah webové stránky u uživatele. Můžeme tvořit dynamické menu, roletky a další kontejnery umožňující ušetřit místo na stránce, když nejsou používány a </w:t>
      </w:r>
      <w:r w:rsidR="00265BD0">
        <w:t xml:space="preserve">otevřou se po najetí myší. </w:t>
      </w:r>
      <w:proofErr w:type="spellStart"/>
      <w:r w:rsidR="00265BD0">
        <w:t>JavaScript</w:t>
      </w:r>
      <w:proofErr w:type="spellEnd"/>
      <w:r w:rsidR="00265BD0">
        <w:t xml:space="preserve"> je dále dobrý k formátování textu. Díky němu můžeme vkládat do napsaných zpráv například </w:t>
      </w:r>
      <w:proofErr w:type="spellStart"/>
      <w:r w:rsidR="00265BD0">
        <w:t>smajlíky</w:t>
      </w:r>
      <w:proofErr w:type="spellEnd"/>
      <w:r w:rsidR="00265BD0">
        <w:t>. Používá se také na validaci webových formulářů. V </w:t>
      </w:r>
      <w:proofErr w:type="spellStart"/>
      <w:r w:rsidR="00265BD0">
        <w:t>JavaScriptu</w:t>
      </w:r>
      <w:proofErr w:type="spellEnd"/>
      <w:r w:rsidR="00265BD0">
        <w:t xml:space="preserve"> se díky příchodu HTML5 a podpory SVG</w:t>
      </w:r>
      <w:r w:rsidR="00265BD0" w:rsidRPr="00265BD0">
        <w:t xml:space="preserve"> </w:t>
      </w:r>
      <w:r w:rsidR="00265BD0">
        <w:t xml:space="preserve">dělají i hry jako například </w:t>
      </w:r>
      <w:proofErr w:type="spellStart"/>
      <w:r w:rsidR="00265BD0">
        <w:t>AngryBirds</w:t>
      </w:r>
      <w:proofErr w:type="spellEnd"/>
      <w:r w:rsidR="00265BD0">
        <w:t>.</w:t>
      </w:r>
      <w:r w:rsidR="00E73E89">
        <w:t xml:space="preserve"> Aplikace </w:t>
      </w:r>
      <w:proofErr w:type="spellStart"/>
      <w:r w:rsidR="00E73E89">
        <w:t>JavaScriptu</w:t>
      </w:r>
      <w:proofErr w:type="spellEnd"/>
      <w:r w:rsidR="00E73E89">
        <w:t xml:space="preserve"> jsou multiplatformní. To znamená, že fungují na jakémkoliv zařízení, které obsahuje webový prohlížeč (počítač, tablet, notebook, mobil, hodinky).</w:t>
      </w:r>
      <w:bookmarkStart w:id="64" w:name="_Toc4437852"/>
    </w:p>
    <w:p w:rsidR="00F93A76" w:rsidRDefault="00F93A76" w:rsidP="00F93A76">
      <w:bookmarkStart w:id="65" w:name="_GoBack"/>
      <w:bookmarkEnd w:id="65"/>
    </w:p>
    <w:p w:rsidR="00E73E89" w:rsidRDefault="00E73E89" w:rsidP="00E73E89">
      <w:pPr>
        <w:pStyle w:val="Nadpis2"/>
      </w:pPr>
      <w:r>
        <w:lastRenderedPageBreak/>
        <w:t>Charakteristika</w:t>
      </w:r>
      <w:bookmarkEnd w:id="64"/>
    </w:p>
    <w:p w:rsidR="009F6B08" w:rsidRDefault="00E73E89" w:rsidP="00E73E89">
      <w:proofErr w:type="spellStart"/>
      <w:r>
        <w:t>JavaScript</w:t>
      </w:r>
      <w:proofErr w:type="spellEnd"/>
      <w:r>
        <w:t xml:space="preserve"> se nemusí kompilovat (interpretovaný jazyk), využívá objektů prohlížeče a zabudovaných objektů (objektový jazyk), je závislý na prohlížeči, záleží mu na velikosti písem (case senzitivní jazyk) a je syntakticky podobný jazykům C a Java.</w:t>
      </w:r>
    </w:p>
    <w:p w:rsidR="00E73E89" w:rsidRDefault="00E73E89" w:rsidP="00E73E89">
      <w:r>
        <w:t xml:space="preserve">Funguje pouze v prohlížeči a uživatel může </w:t>
      </w:r>
      <w:proofErr w:type="spellStart"/>
      <w:r>
        <w:t>JavaScript</w:t>
      </w:r>
      <w:proofErr w:type="spellEnd"/>
      <w:r>
        <w:t xml:space="preserve"> zakázat. Vyskytují se zde časté chyby, kvůli existenci několika verzí jazyka i prohlížečů</w:t>
      </w:r>
      <w:r w:rsidR="00B733F5">
        <w:t xml:space="preserve">. Neumí přistupovat k souborům, k žádným systémových objektům a neumí uložit žádná data kromě </w:t>
      </w:r>
      <w:proofErr w:type="spellStart"/>
      <w:r w:rsidR="00B733F5">
        <w:t>cookies</w:t>
      </w:r>
      <w:proofErr w:type="spellEnd"/>
      <w:r w:rsidR="00B733F5">
        <w:t xml:space="preserve">. </w:t>
      </w:r>
    </w:p>
    <w:p w:rsidR="00B733F5" w:rsidRPr="00772652" w:rsidRDefault="00B733F5" w:rsidP="00B733F5">
      <w:pPr>
        <w:ind w:firstLine="0"/>
      </w:pPr>
      <w:r>
        <w:tab/>
      </w:r>
      <w:proofErr w:type="spellStart"/>
      <w:r>
        <w:t>JavaScript</w:t>
      </w:r>
      <w:proofErr w:type="spellEnd"/>
      <w:r>
        <w:t xml:space="preserve"> je překládaný za běhu a je vykonáván dle vlastního zdrojového kódu. Jazyk je dynamicky typovaný. Obsahuje pouze jeden typ pro text (</w:t>
      </w:r>
      <w:proofErr w:type="spellStart"/>
      <w:r>
        <w:t>string</w:t>
      </w:r>
      <w:proofErr w:type="spellEnd"/>
      <w:r>
        <w:t>), numerický typ (</w:t>
      </w:r>
      <w:proofErr w:type="spellStart"/>
      <w:r>
        <w:t>number</w:t>
      </w:r>
      <w:proofErr w:type="spellEnd"/>
      <w:r>
        <w:t>), pravdivostní hodnotu (</w:t>
      </w:r>
      <w:proofErr w:type="spellStart"/>
      <w:r>
        <w:t>boolean</w:t>
      </w:r>
      <w:proofErr w:type="spellEnd"/>
      <w:r>
        <w:t>) a pro cokoliv jiného využívá „</w:t>
      </w:r>
      <w:proofErr w:type="spellStart"/>
      <w:r>
        <w:t>Object</w:t>
      </w:r>
      <w:proofErr w:type="spellEnd"/>
      <w:r>
        <w:t xml:space="preserve">“. </w:t>
      </w:r>
      <w:proofErr w:type="spellStart"/>
      <w:r>
        <w:t>JavaScript</w:t>
      </w:r>
      <w:proofErr w:type="spellEnd"/>
      <w:r>
        <w:t xml:space="preserve"> používá funkcionální paradigma. Tohle mu umožňuje do běžné proměnné uložit funkci. Funguje zde prototypová dědičnost, kdy je objekt předlohou pro jiný objekt.</w:t>
      </w:r>
    </w:p>
    <w:p w:rsidR="000D5882" w:rsidRDefault="00537753" w:rsidP="00772652">
      <w:pPr>
        <w:pStyle w:val="Nadpis1"/>
      </w:pPr>
      <w:bookmarkStart w:id="66" w:name="_Toc4437853"/>
      <w:r>
        <w:lastRenderedPageBreak/>
        <w:t>Systémy řízení báze dat</w:t>
      </w:r>
      <w:bookmarkEnd w:id="66"/>
    </w:p>
    <w:p w:rsidR="00537753" w:rsidRDefault="00537753" w:rsidP="00537753">
      <w:r>
        <w:t>Systém řízení báze dat (SŘBD) nebo anglicky Database management systém (DBMS) je software, který zajišťuje práci s databází. Tvoří rozhraní mezi aplikačními programy a uloženými daty. SŘBD se často zaměňuje za databázový systém, který je však SŘBD dohromady s bází dat.</w:t>
      </w:r>
    </w:p>
    <w:p w:rsidR="00CD6D61" w:rsidRDefault="00CD6D61" w:rsidP="00CD6D61">
      <w:r>
        <w:t>Následující seznam obsahuje některé SŘBD: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>CSQL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MySQL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>DB2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Firebird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 xml:space="preserve">Microsoft </w:t>
      </w:r>
      <w:proofErr w:type="spellStart"/>
      <w:r>
        <w:t>Acces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Oracle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PostgreSQL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SQLite</w:t>
      </w:r>
      <w:proofErr w:type="spellEnd"/>
    </w:p>
    <w:p w:rsidR="00A27C94" w:rsidRDefault="00A27C94" w:rsidP="00A27C94">
      <w:pPr>
        <w:pStyle w:val="Nadpis2"/>
      </w:pPr>
      <w:bookmarkStart w:id="67" w:name="_Toc4437854"/>
      <w:r>
        <w:t>Schopnosti</w:t>
      </w:r>
      <w:bookmarkEnd w:id="67"/>
    </w:p>
    <w:p w:rsidR="00CD6D61" w:rsidRPr="00CD6D61" w:rsidRDefault="00A27C94" w:rsidP="00CD6D61">
      <w:r>
        <w:t>Programový systém, který je označen jako SŘBD musí efektivně pracovat s velkým množstvím dat a musí být schopen řídit (vkládat, modifikovat, mazat) a definovat strukturu těchto dat</w:t>
      </w:r>
      <w:r w:rsidR="00CD6D61">
        <w:t>. Současné databázové systémy mají několik dalších vlastností. Podporují definici datových modelů, spravují klíče, transakce, jsou robustní a zotavují se po chybách bez ztráty dat a tak dále.</w:t>
      </w:r>
    </w:p>
    <w:p w:rsidR="00537753" w:rsidRPr="00537753" w:rsidRDefault="00537753" w:rsidP="00A27C94">
      <w:pPr>
        <w:pStyle w:val="Nadpis2"/>
      </w:pPr>
      <w:bookmarkStart w:id="68" w:name="_Toc4437855"/>
      <w:proofErr w:type="spellStart"/>
      <w:r>
        <w:t>MySQL</w:t>
      </w:r>
      <w:bookmarkEnd w:id="68"/>
      <w:proofErr w:type="spellEnd"/>
    </w:p>
    <w:p w:rsidR="00537753" w:rsidRDefault="002E74F7" w:rsidP="002E74F7">
      <w:proofErr w:type="spellStart"/>
      <w:r>
        <w:t>MySQL</w:t>
      </w:r>
      <w:proofErr w:type="spellEnd"/>
      <w:r>
        <w:t xml:space="preserve"> je systém řízení báze dat (Database management systém), který uplatňuje relační databázový model (založený na tabulkách), vytvořený firmou </w:t>
      </w:r>
      <w:proofErr w:type="spellStart"/>
      <w:r>
        <w:t>MySQL</w:t>
      </w:r>
      <w:proofErr w:type="spellEnd"/>
      <w:r>
        <w:t xml:space="preserve"> AB ze Švédska, vlastněný firmou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 xml:space="preserve">. Mezi jeho hlavní autory patří Michael </w:t>
      </w:r>
      <w:proofErr w:type="spellStart"/>
      <w:r>
        <w:t>Widenius</w:t>
      </w:r>
      <w:proofErr w:type="spellEnd"/>
      <w:r>
        <w:t xml:space="preserve"> a David </w:t>
      </w:r>
      <w:proofErr w:type="spellStart"/>
      <w:r>
        <w:t>Axmark</w:t>
      </w:r>
      <w:proofErr w:type="spellEnd"/>
      <w:r>
        <w:t xml:space="preserve">. </w:t>
      </w:r>
      <w:proofErr w:type="spellStart"/>
      <w:r>
        <w:t>MySQL</w:t>
      </w:r>
      <w:proofErr w:type="spellEnd"/>
      <w:r>
        <w:t xml:space="preserve"> je multiplatformní databáze a komunikace s ní se děje díky jazyku SQL. </w:t>
      </w:r>
    </w:p>
    <w:p w:rsidR="00537753" w:rsidRDefault="00537753" w:rsidP="00537753">
      <w:pPr>
        <w:pStyle w:val="Nadpis3"/>
      </w:pPr>
      <w:bookmarkStart w:id="69" w:name="_Toc4437856"/>
      <w:r>
        <w:t xml:space="preserve">Vlastnosti </w:t>
      </w:r>
      <w:proofErr w:type="spellStart"/>
      <w:r>
        <w:t>MySQL</w:t>
      </w:r>
      <w:bookmarkEnd w:id="69"/>
      <w:proofErr w:type="spellEnd"/>
    </w:p>
    <w:p w:rsidR="006B77FE" w:rsidRDefault="002E74F7" w:rsidP="002E74F7">
      <w:r>
        <w:t>Je velmi oblíbená</w:t>
      </w:r>
      <w:r w:rsidR="00354887">
        <w:t xml:space="preserve"> především pro svou snadnou implementovatelnost, výkon a díky tomu, že se jedná o volně šiřitelný software. </w:t>
      </w:r>
      <w:proofErr w:type="spellStart"/>
      <w:r w:rsidR="00354887">
        <w:t>MySQL</w:t>
      </w:r>
      <w:proofErr w:type="spellEnd"/>
      <w:r w:rsidR="00354887">
        <w:t xml:space="preserve"> je optimalizováno především na rychlost. To zapříčinilo, že má jen jednoduché způsoby zálohování, a do nedávna nepodporovalo ani pohledy, </w:t>
      </w:r>
      <w:proofErr w:type="spellStart"/>
      <w:r w:rsidR="00354887">
        <w:t>triggery</w:t>
      </w:r>
      <w:proofErr w:type="spellEnd"/>
      <w:r w:rsidR="00354887">
        <w:t xml:space="preserve"> a uložené procedury. Tyto vlastnosti jsou však doplňovány v posledních letech.</w:t>
      </w:r>
    </w:p>
    <w:p w:rsidR="00CD6D61" w:rsidRDefault="0022194D" w:rsidP="00CD6D61">
      <w:pPr>
        <w:pStyle w:val="Nadpis3"/>
      </w:pPr>
      <w:bookmarkStart w:id="70" w:name="_Toc4437857"/>
      <w:r>
        <w:lastRenderedPageBreak/>
        <w:t>Příkazy</w:t>
      </w:r>
      <w:bookmarkEnd w:id="70"/>
    </w:p>
    <w:p w:rsidR="0022194D" w:rsidRDefault="0022194D" w:rsidP="0022194D">
      <w:r>
        <w:t>Příkazy se dělí na čtyři základní skupiny: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Manipulace s daty (SELECT, INSERT, UPDATE, DELETE, …)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Definice dat (CREATE, ALTER, DROP, …)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Řízení přístupových práv (GRANT, REVOKE)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Řízení transakcí (START TRANSACTION, COMMIT, ROLLBACK)</w:t>
      </w:r>
    </w:p>
    <w:p w:rsidR="000E4548" w:rsidRDefault="008731F1" w:rsidP="000E4548">
      <w:pPr>
        <w:pStyle w:val="Nadpis1"/>
      </w:pPr>
      <w:bookmarkStart w:id="71" w:name="_Toc4437858"/>
      <w:r>
        <w:lastRenderedPageBreak/>
        <w:t>Git</w:t>
      </w:r>
      <w:bookmarkEnd w:id="71"/>
    </w:p>
    <w:p w:rsidR="008731F1" w:rsidRDefault="000E4548" w:rsidP="000E4548">
      <w:r>
        <w:t>Jedním z úkolů mé maturitní práce je postupně nahrávat dokumentaci a zdrojové kódy do veřejného repositáře Git.</w:t>
      </w:r>
      <w:r w:rsidR="008731F1">
        <w:t xml:space="preserve"> Git je distribuovaný systém správy verzí, který vytvořil Linus </w:t>
      </w:r>
      <w:proofErr w:type="spellStart"/>
      <w:r w:rsidR="008731F1">
        <w:t>Torvalds</w:t>
      </w:r>
      <w:proofErr w:type="spellEnd"/>
      <w:r w:rsidR="008731F1">
        <w:t xml:space="preserve"> a </w:t>
      </w:r>
      <w:proofErr w:type="spellStart"/>
      <w:r w:rsidR="008731F1">
        <w:t>Junio</w:t>
      </w:r>
      <w:proofErr w:type="spellEnd"/>
      <w:r w:rsidR="008731F1">
        <w:t xml:space="preserve"> </w:t>
      </w:r>
      <w:proofErr w:type="spellStart"/>
      <w:r w:rsidR="008731F1">
        <w:t>Hamano</w:t>
      </w:r>
      <w:proofErr w:type="spellEnd"/>
      <w:r w:rsidR="008731F1">
        <w:t xml:space="preserve"> pro vývoj jádra Linuxu. V současnosti je Git používaný v řadě projektů a jedná se o „free software“. Zaznamenává změny souboru, nebo sady souborů v čase a uživatel tak může </w:t>
      </w:r>
      <w:r w:rsidR="006339FE">
        <w:t>kdykoliv obnovit jakoukoliv jeho verzi.</w:t>
      </w:r>
    </w:p>
    <w:p w:rsidR="006339FE" w:rsidRDefault="006339FE" w:rsidP="006339FE">
      <w:pPr>
        <w:pStyle w:val="Nadpis2"/>
      </w:pPr>
      <w:bookmarkStart w:id="72" w:name="_Toc4437859"/>
      <w:proofErr w:type="spellStart"/>
      <w:r>
        <w:t>GitHub</w:t>
      </w:r>
      <w:bookmarkEnd w:id="72"/>
      <w:proofErr w:type="spellEnd"/>
    </w:p>
    <w:p w:rsidR="006339FE" w:rsidRPr="006339FE" w:rsidRDefault="006339FE" w:rsidP="006339FE">
      <w:proofErr w:type="spellStart"/>
      <w:r>
        <w:t>GitHub</w:t>
      </w:r>
      <w:proofErr w:type="spellEnd"/>
      <w:r>
        <w:t xml:space="preserve"> je webová </w:t>
      </w:r>
      <w:proofErr w:type="spellStart"/>
      <w:r>
        <w:t>hostingová</w:t>
      </w:r>
      <w:proofErr w:type="spellEnd"/>
      <w:r>
        <w:t xml:space="preserve"> služba pro správu verzí pomocí Gitu. Většinou se používá pro počítačové kódy. Nabízí všechny funkce Gitu pro distribuované řízení verzí a správu zdrojových kódů, ale také přidává vlastní. Poskytuje kontrolu přístupu a několik spolupracujících funkcí. </w:t>
      </w:r>
      <w:proofErr w:type="spellStart"/>
      <w:r>
        <w:t>GitHub</w:t>
      </w:r>
      <w:proofErr w:type="spellEnd"/>
      <w:r>
        <w:t xml:space="preserve"> nabízí plány pro podnikové, týmové, profesionální</w:t>
      </w:r>
      <w:r w:rsidR="002C1A9C">
        <w:t xml:space="preserve"> a bezplatné účty, které se běžně používají pro hostování open-source projektů. V červnu 2018 měl 28 milionů uživatelů, 57 milionů </w:t>
      </w:r>
      <w:proofErr w:type="spellStart"/>
      <w:r w:rsidR="002C1A9C">
        <w:t>repozitářů</w:t>
      </w:r>
      <w:proofErr w:type="spellEnd"/>
      <w:r w:rsidR="002C1A9C">
        <w:t xml:space="preserve"> (včetně 28 milionů veřejných), což jej dělá největším hostem zdrojových kódů na světě.</w:t>
      </w:r>
    </w:p>
    <w:p w:rsidR="008731F1" w:rsidRPr="008731F1" w:rsidRDefault="008731F1" w:rsidP="008731F1"/>
    <w:p w:rsidR="0022194D" w:rsidRDefault="008E401E" w:rsidP="0022194D">
      <w:pPr>
        <w:pStyle w:val="Nadpis1"/>
      </w:pPr>
      <w:bookmarkStart w:id="73" w:name="_Toc4437860"/>
      <w:r>
        <w:lastRenderedPageBreak/>
        <w:t>Finální produkt</w:t>
      </w:r>
      <w:bookmarkEnd w:id="73"/>
    </w:p>
    <w:p w:rsidR="00BE0A54" w:rsidRDefault="008E401E" w:rsidP="00BE0A54">
      <w:r>
        <w:t xml:space="preserve">V této kapitole bych chtěl předvést finální podobu mé maturitní práce a její postup. Na mém osobním webu jsem použil </w:t>
      </w:r>
      <w:r w:rsidR="00BE0A54">
        <w:t>převážně</w:t>
      </w:r>
      <w:r>
        <w:t xml:space="preserve"> Python 3</w:t>
      </w:r>
      <w:r w:rsidR="00BE0A54">
        <w:t xml:space="preserve"> a modul </w:t>
      </w:r>
      <w:proofErr w:type="spellStart"/>
      <w:r w:rsidR="00BE0A54">
        <w:t>Flask</w:t>
      </w:r>
      <w:proofErr w:type="spellEnd"/>
      <w:r w:rsidR="00BE0A54">
        <w:t xml:space="preserve">, HTML, CSS a </w:t>
      </w:r>
      <w:proofErr w:type="spellStart"/>
      <w:r w:rsidR="00BE0A54">
        <w:t>MySQL</w:t>
      </w:r>
      <w:proofErr w:type="spellEnd"/>
      <w:r w:rsidR="00BE0A54">
        <w:t xml:space="preserve">. Velkou část práce jsem dělal v editoru Atom. </w:t>
      </w:r>
    </w:p>
    <w:p w:rsidR="00BE0A54" w:rsidRDefault="00BE0A54" w:rsidP="00BE0A54">
      <w:pPr>
        <w:pStyle w:val="Nadpis2"/>
      </w:pPr>
      <w:bookmarkStart w:id="74" w:name="_Toc4437861"/>
      <w:r>
        <w:t>Postup tvoření práce</w:t>
      </w:r>
      <w:bookmarkEnd w:id="74"/>
    </w:p>
    <w:p w:rsidR="005E7F5C" w:rsidRDefault="00BE0A54" w:rsidP="00BE0A54">
      <w:r>
        <w:t xml:space="preserve">Postup mé práce byl hodně ovlivněn tím, že jsem po zadání uměl jen základy HTML, CSS a Pythonu, který jsem však nikdy dříve nepoužil při tvorbě webu a nedokázal jsem si dost dobře představit k čemu je. </w:t>
      </w:r>
    </w:p>
    <w:p w:rsidR="0085516A" w:rsidRDefault="00BE0A54" w:rsidP="00BE0A54">
      <w:r>
        <w:t xml:space="preserve">Z toho důvodu jsem začal vzhledem, kterému jsem věnoval dost času a nyní to považuji za špatné rozhodnutí. Až potom co </w:t>
      </w:r>
      <w:proofErr w:type="gramStart"/>
      <w:r>
        <w:t>jsem</w:t>
      </w:r>
      <w:proofErr w:type="gramEnd"/>
      <w:r>
        <w:t xml:space="preserve"> měl navržený vzhled </w:t>
      </w:r>
      <w:proofErr w:type="gramStart"/>
      <w:r>
        <w:t>jsem</w:t>
      </w:r>
      <w:proofErr w:type="gramEnd"/>
      <w:r>
        <w:t xml:space="preserve"> začal pracovat s Pythonem a jeho modulem </w:t>
      </w:r>
      <w:proofErr w:type="spellStart"/>
      <w:r>
        <w:t>Flask</w:t>
      </w:r>
      <w:proofErr w:type="spellEnd"/>
      <w:r>
        <w:t>.</w:t>
      </w:r>
      <w:r w:rsidR="00DA5BF2">
        <w:t xml:space="preserve"> Na ploše jsem měl vytvořenou složku, do které jsem vkládal všechny soubory. Po vytvoření první webové aplikace</w:t>
      </w:r>
      <w:r w:rsidR="00123EFC">
        <w:t xml:space="preserve">, která obsahovala pouze cesty k jednotlivým stránkám, </w:t>
      </w:r>
      <w:r w:rsidR="00DA5BF2">
        <w:t>jsem v konzoli udělal virtuální prostředí pro její spuštění.</w:t>
      </w:r>
      <w:r w:rsidR="005E7F5C">
        <w:t xml:space="preserve"> Dále následovalo už jen přidávání a vylepšování dalších funkcí webu.</w:t>
      </w:r>
    </w:p>
    <w:p w:rsidR="005E7F5C" w:rsidRDefault="0085516A" w:rsidP="0085516A">
      <w:pPr>
        <w:pStyle w:val="Nadpis3"/>
      </w:pPr>
      <w:bookmarkStart w:id="75" w:name="_Toc4437862"/>
      <w:r>
        <w:t>Kontakt</w:t>
      </w:r>
      <w:bookmarkEnd w:id="75"/>
      <w:r w:rsidR="005E7F5C">
        <w:t xml:space="preserve"> </w:t>
      </w:r>
    </w:p>
    <w:p w:rsidR="00BE0A54" w:rsidRDefault="005E7F5C" w:rsidP="00BE0A54">
      <w:r>
        <w:t xml:space="preserve">Začal jsem kontaktním formulářem pro zaslání dotazu na můj e-mail. Narazil jsem na problémy, na které jsem nedokázal najít řešení. Za pomoci mého vedoucího práce se zjistilo, že nemám závažné chyby v kódu, ale v importu modulu pro Mail a v nastavení Gmailu. </w:t>
      </w:r>
      <w:r w:rsidR="0085516A">
        <w:t>Díky tomuto zjištění se mi povedlo opravit kontaktní formulář během chvilky.</w:t>
      </w:r>
    </w:p>
    <w:p w:rsidR="009D44CF" w:rsidRDefault="009D44CF" w:rsidP="009D44CF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C5F132" wp14:editId="08C2C4F0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5400675" cy="457200"/>
                <wp:effectExtent l="0" t="0" r="9525" b="0"/>
                <wp:wrapTopAndBottom/>
                <wp:docPr id="20" name="Textové po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AA34BD" w:rsidRDefault="00544D77" w:rsidP="009D44C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76" w:name="_Toc401860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Ukázka funkce pro kontaktní formulář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5F132" id="Textové pole 20" o:spid="_x0000_s1037" type="#_x0000_t202" style="position:absolute;left:0;text-align:left;margin-left:0;margin-top:1.45pt;width:425.25pt;height:3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" stroked="f">
                <v:textbox inset="0,0,0,0">
                  <w:txbxContent>
                    <w:p w:rsidR="00544D77" w:rsidRPr="00AA34BD" w:rsidRDefault="00544D77" w:rsidP="009D44CF">
                      <w:pPr>
                        <w:pStyle w:val="Titulek"/>
                        <w:rPr>
                          <w:noProof/>
                        </w:rPr>
                      </w:pPr>
                      <w:bookmarkStart w:id="77" w:name="_Toc401860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noProof/>
                        </w:rPr>
                        <w:t xml:space="preserve"> Ukázka funkce pro kontaktní formulář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516A">
        <w:rPr>
          <w:noProof/>
        </w:rPr>
        <w:drawing>
          <wp:anchor distT="0" distB="0" distL="114300" distR="114300" simplePos="0" relativeHeight="251692032" behindDoc="0" locked="0" layoutInCell="1" allowOverlap="1" wp14:anchorId="0E3FF504" wp14:editId="46A74B9B">
            <wp:simplePos x="0" y="0"/>
            <wp:positionH relativeFrom="margin">
              <wp:align>left</wp:align>
            </wp:positionH>
            <wp:positionV relativeFrom="paragraph">
              <wp:posOffset>475615</wp:posOffset>
            </wp:positionV>
            <wp:extent cx="5400675" cy="2132330"/>
            <wp:effectExtent l="0" t="0" r="9525" b="127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ontakt pyth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4CF" w:rsidRDefault="009D44CF" w:rsidP="009D44CF">
      <w:pPr>
        <w:pStyle w:val="Nadpis3"/>
      </w:pPr>
      <w:bookmarkStart w:id="78" w:name="_Toc4437863"/>
      <w:r>
        <w:lastRenderedPageBreak/>
        <w:t>Registrace a přihlášení</w:t>
      </w:r>
      <w:bookmarkEnd w:id="78"/>
    </w:p>
    <w:p w:rsidR="009D44CF" w:rsidRPr="009D44CF" w:rsidRDefault="00721D3E" w:rsidP="009D44CF">
      <w:r>
        <w:rPr>
          <w:noProof/>
        </w:rPr>
        <w:drawing>
          <wp:anchor distT="0" distB="0" distL="114300" distR="114300" simplePos="0" relativeHeight="251695104" behindDoc="0" locked="0" layoutInCell="1" allowOverlap="1" wp14:anchorId="61B05A67" wp14:editId="458919C1">
            <wp:simplePos x="0" y="0"/>
            <wp:positionH relativeFrom="margin">
              <wp:align>center</wp:align>
            </wp:positionH>
            <wp:positionV relativeFrom="paragraph">
              <wp:posOffset>1882775</wp:posOffset>
            </wp:positionV>
            <wp:extent cx="5058410" cy="3143250"/>
            <wp:effectExtent l="0" t="0" r="8890" b="0"/>
            <wp:wrapTopAndBottom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s mysq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A12F4B" wp14:editId="73A038B1">
                <wp:simplePos x="0" y="0"/>
                <wp:positionH relativeFrom="margin">
                  <wp:align>center</wp:align>
                </wp:positionH>
                <wp:positionV relativeFrom="paragraph">
                  <wp:posOffset>1416050</wp:posOffset>
                </wp:positionV>
                <wp:extent cx="5058410" cy="457200"/>
                <wp:effectExtent l="0" t="0" r="8890" b="0"/>
                <wp:wrapTopAndBottom/>
                <wp:docPr id="22" name="Textové po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4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7F044C" w:rsidRDefault="00544D77" w:rsidP="00721D3E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2"/>
                                <w:u w:val="single"/>
                              </w:rPr>
                            </w:pPr>
                            <w:bookmarkStart w:id="79" w:name="_Toc401860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Tabulka "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>", vytvořená pro informace o uživateli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12F4B" id="Textové pole 22" o:spid="_x0000_s1038" type="#_x0000_t202" style="position:absolute;left:0;text-align:left;margin-left:0;margin-top:111.5pt;width:398.3pt;height:36pt;z-index:2516971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" stroked="f">
                <v:textbox inset="0,0,0,0">
                  <w:txbxContent>
                    <w:p w:rsidR="00544D77" w:rsidRPr="007F044C" w:rsidRDefault="00544D77" w:rsidP="00721D3E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2"/>
                          <w:u w:val="single"/>
                        </w:rPr>
                      </w:pPr>
                      <w:bookmarkStart w:id="80" w:name="_Toc401860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Tabulka "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>", vytvořená pro informace o uživateli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D44CF">
        <w:t xml:space="preserve">Mým úkolem bylo udělat také redakční systém pro mé webové stránky, tím pádem bylo přihlášení a registrace nezbytná věc. Pro tento úkol jsem si již musel vytvořit databázi a rozhodl jsem se pro </w:t>
      </w:r>
      <w:proofErr w:type="spellStart"/>
      <w:r w:rsidR="009D44CF">
        <w:t>MySQL</w:t>
      </w:r>
      <w:proofErr w:type="spellEnd"/>
      <w:r w:rsidR="009D44CF">
        <w:t>.</w:t>
      </w:r>
      <w:r>
        <w:t xml:space="preserve"> Stáhl jsem ji z internetu a nainstaloval podle návodu, který jsem si našel. Dále jsem </w:t>
      </w:r>
      <w:proofErr w:type="spellStart"/>
      <w:r>
        <w:t>MySQL</w:t>
      </w:r>
      <w:proofErr w:type="spellEnd"/>
      <w:r>
        <w:t xml:space="preserve"> používal přes příkazový řádek. Vytvořil jsem si databázi „</w:t>
      </w:r>
      <w:proofErr w:type="spellStart"/>
      <w:r>
        <w:t>myflaskapp</w:t>
      </w:r>
      <w:proofErr w:type="spellEnd"/>
      <w:r>
        <w:t>“ a v ní tabulku „</w:t>
      </w:r>
      <w:proofErr w:type="spellStart"/>
      <w:r>
        <w:t>users</w:t>
      </w:r>
      <w:proofErr w:type="spellEnd"/>
      <w:r>
        <w:t>“, která obsahovala id, jméno, přezdívku, heslo a datum registrace uživatele.</w:t>
      </w:r>
    </w:p>
    <w:p w:rsidR="00721D3E" w:rsidRDefault="00721D3E" w:rsidP="00721D3E">
      <w:r>
        <w:t xml:space="preserve">Poté jsem k databázi připojil mou webovou aplikaci v Pythonu a </w:t>
      </w:r>
      <w:r w:rsidR="00123EFC">
        <w:t xml:space="preserve">vytvořil funkce pro samotnou registraci a přihlášení. Dlouho jsem bojoval s rozšířením </w:t>
      </w:r>
      <w:proofErr w:type="spellStart"/>
      <w:r w:rsidR="00123EFC">
        <w:t>Flasku</w:t>
      </w:r>
      <w:proofErr w:type="spellEnd"/>
      <w:r w:rsidR="00123EFC">
        <w:t xml:space="preserve"> „</w:t>
      </w:r>
      <w:proofErr w:type="spellStart"/>
      <w:r w:rsidR="00123EFC">
        <w:t>flask-mysqldb</w:t>
      </w:r>
      <w:proofErr w:type="spellEnd"/>
      <w:r w:rsidR="00123EFC">
        <w:t xml:space="preserve">“. Nepodařilo se mi přijít na důvod, proč mi nešlo toto rozšíření nainstalovat ani po dvoudenním několikahodinovém snažení a pátrání na internetu. Narazil jsem však na jiné rozšíření </w:t>
      </w:r>
      <w:proofErr w:type="spellStart"/>
      <w:r w:rsidR="00123EFC">
        <w:t>Flasku</w:t>
      </w:r>
      <w:proofErr w:type="spellEnd"/>
      <w:r w:rsidR="00123EFC">
        <w:t xml:space="preserve"> pro </w:t>
      </w:r>
      <w:proofErr w:type="spellStart"/>
      <w:r w:rsidR="00123EFC">
        <w:t>MySQL</w:t>
      </w:r>
      <w:proofErr w:type="spellEnd"/>
      <w:r w:rsidR="00123EFC">
        <w:t xml:space="preserve"> „</w:t>
      </w:r>
      <w:proofErr w:type="spellStart"/>
      <w:r w:rsidR="00123EFC">
        <w:t>flaskext.mysql</w:t>
      </w:r>
      <w:proofErr w:type="spellEnd"/>
      <w:r w:rsidR="00123EFC">
        <w:t xml:space="preserve">“, které se mi podařilo </w:t>
      </w:r>
      <w:proofErr w:type="gramStart"/>
      <w:r w:rsidR="00123EFC">
        <w:t>nainstalovat a po</w:t>
      </w:r>
      <w:proofErr w:type="gramEnd"/>
      <w:r w:rsidR="00123EFC">
        <w:t xml:space="preserve"> změnění několika příkazů jsem došel do zdárného konce.</w:t>
      </w:r>
    </w:p>
    <w:p w:rsidR="00123EFC" w:rsidRDefault="00123EFC" w:rsidP="00123EFC">
      <w:pPr>
        <w:pStyle w:val="Nadpis3"/>
      </w:pPr>
      <w:bookmarkStart w:id="81" w:name="_Toc4437864"/>
      <w:r>
        <w:t>Redakční systém</w:t>
      </w:r>
      <w:bookmarkEnd w:id="81"/>
    </w:p>
    <w:p w:rsidR="00527FB5" w:rsidRDefault="00123EFC" w:rsidP="00123EFC">
      <w:r>
        <w:t xml:space="preserve">Když jsem již měl </w:t>
      </w:r>
      <w:r w:rsidR="00775302">
        <w:t>registraci a přihlášení mohl jsem se pustit do tvorby redakčního systémů pro přidávání jednotlivých článků na můj web. Nejdříve jsem si v již existující databázi „</w:t>
      </w:r>
      <w:proofErr w:type="spellStart"/>
      <w:r w:rsidR="00775302">
        <w:t>myflaskapp</w:t>
      </w:r>
      <w:proofErr w:type="spellEnd"/>
      <w:r w:rsidR="00775302">
        <w:t>“ vytvořil tabulku pro články „</w:t>
      </w:r>
      <w:proofErr w:type="spellStart"/>
      <w:r w:rsidR="00775302">
        <w:t>clanky</w:t>
      </w:r>
      <w:proofErr w:type="spellEnd"/>
      <w:r w:rsidR="00775302">
        <w:t>“</w:t>
      </w:r>
      <w:r w:rsidR="00527FB5">
        <w:t xml:space="preserve"> obsahující id, název, autora, tělo článku, datum vytvoření.</w:t>
      </w:r>
      <w:r w:rsidR="00775302">
        <w:t xml:space="preserve"> </w:t>
      </w:r>
    </w:p>
    <w:p w:rsidR="00034D0E" w:rsidRDefault="00527FB5" w:rsidP="00034D0E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AF449CC" wp14:editId="58BFDE84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4877481" cy="3162741"/>
            <wp:effectExtent l="0" t="0" r="0" b="0"/>
            <wp:wrapTopAndBottom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anky mysq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9D9F70" wp14:editId="72FA435B">
                <wp:simplePos x="0" y="0"/>
                <wp:positionH relativeFrom="column">
                  <wp:posOffset>283845</wp:posOffset>
                </wp:positionH>
                <wp:positionV relativeFrom="paragraph">
                  <wp:posOffset>0</wp:posOffset>
                </wp:positionV>
                <wp:extent cx="4877435" cy="457200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74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69220C" w:rsidRDefault="00544D77" w:rsidP="00527FB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82" w:name="_Toc4018602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Tabulka "</w:t>
                            </w:r>
                            <w:proofErr w:type="spellStart"/>
                            <w:r>
                              <w:t>clanky</w:t>
                            </w:r>
                            <w:proofErr w:type="spellEnd"/>
                            <w:r>
                              <w:t>" obsahující informace o článku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D9F70" id="Textové pole 27" o:spid="_x0000_s1039" type="#_x0000_t202" style="position:absolute;left:0;text-align:left;margin-left:22.35pt;margin-top:0;width:384.05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" stroked="f">
                <v:textbox inset="0,0,0,0">
                  <w:txbxContent>
                    <w:p w:rsidR="00544D77" w:rsidRPr="0069220C" w:rsidRDefault="00544D77" w:rsidP="00527FB5">
                      <w:pPr>
                        <w:pStyle w:val="Titulek"/>
                        <w:rPr>
                          <w:noProof/>
                        </w:rPr>
                      </w:pPr>
                      <w:bookmarkStart w:id="83" w:name="_Toc4018602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Tabulka "</w:t>
                      </w:r>
                      <w:proofErr w:type="spellStart"/>
                      <w:r>
                        <w:t>clanky</w:t>
                      </w:r>
                      <w:proofErr w:type="spellEnd"/>
                      <w:r>
                        <w:t>" obsahující informace o článku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5302">
        <w:t>Poté jsem vytvořil funkci pro přidávání nových článků, což nebylo až tak složité, s vědomostmi, které jsem získal při tvorbě registrace</w:t>
      </w:r>
      <w:r w:rsidR="00775302" w:rsidRPr="00775302">
        <w:t xml:space="preserve"> </w:t>
      </w:r>
      <w:r w:rsidR="00775302">
        <w:t>a s databází, kterou jsem měl také vytvořenou. Později jsem přidal funkce pro upravení a smazání článku.</w:t>
      </w:r>
    </w:p>
    <w:p w:rsidR="00BE0A54" w:rsidRDefault="001E43C3" w:rsidP="00527FB5">
      <w:pPr>
        <w:pStyle w:val="Nadpis2"/>
      </w:pPr>
      <w:bookmarkStart w:id="84" w:name="_Toc4437865"/>
      <w:r>
        <w:t>Obsah</w:t>
      </w:r>
      <w:r w:rsidR="00BE0A54">
        <w:t xml:space="preserve"> stránek</w:t>
      </w:r>
      <w:bookmarkEnd w:id="84"/>
    </w:p>
    <w:p w:rsidR="00527FB5" w:rsidRDefault="00B92469" w:rsidP="00527FB5">
      <w:r>
        <w:t xml:space="preserve">Můj web se pro uživatele skládá ze čtyř základních stránek: „Domů“, „O mně“, „Články“ a „Kontakt“. </w:t>
      </w:r>
      <w:r w:rsidR="0069793F">
        <w:t xml:space="preserve">Každá z těchto stránek má hlavičku a patičku. V hlavičce je mé jméno a odkaz právě na tyto 4 stránky. V patičce je copyright a odkazy pro registraci a přihlášení. </w:t>
      </w:r>
      <w:r>
        <w:t xml:space="preserve">Administrátor nebo lépe řečeno autor má pak zpřístupněné stránky pro přidávání, úpravu a mazání </w:t>
      </w:r>
      <w:proofErr w:type="gramStart"/>
      <w:r>
        <w:t>článků na</w:t>
      </w:r>
      <w:proofErr w:type="gramEnd"/>
      <w:r>
        <w:t xml:space="preserve"> které se běžný uživatel nedostane.</w:t>
      </w:r>
      <w:r w:rsidR="0069793F">
        <w:t xml:space="preserve"> Jeho hlavička je stejná jako u běžného uživatele, avšak patička se liší. Místo odkazů pro registraci a přihlášení jsou zde odkazy pro odhlášení a redakční stránku.</w:t>
      </w:r>
    </w:p>
    <w:p w:rsidR="00B92469" w:rsidRDefault="00B92469" w:rsidP="00B92469">
      <w:pPr>
        <w:pStyle w:val="Nadpis3"/>
      </w:pPr>
      <w:bookmarkStart w:id="85" w:name="_Toc4437866"/>
      <w:r>
        <w:t>Úvodní (domovská) stránka</w:t>
      </w:r>
      <w:bookmarkEnd w:id="85"/>
    </w:p>
    <w:p w:rsidR="00B92469" w:rsidRPr="00B92469" w:rsidRDefault="001E43C3" w:rsidP="00B92469">
      <w:r>
        <w:t>Domovská stránka je rozdělena na tři sekce. V první sekci</w:t>
      </w:r>
      <w:r w:rsidR="00B92469">
        <w:t xml:space="preserve"> se nachází úvodní okno</w:t>
      </w:r>
      <w:r w:rsidR="0069793F">
        <w:t xml:space="preserve"> obsahující fotky a text</w:t>
      </w:r>
      <w:r w:rsidR="00B92469">
        <w:t xml:space="preserve">, ve kterém vítám uživatele a krátce popisuji, co na mém webu může najít. </w:t>
      </w:r>
      <w:r>
        <w:t xml:space="preserve">V prostřední sekci </w:t>
      </w:r>
      <w:r w:rsidR="0069793F">
        <w:t xml:space="preserve">je připravený formulář pro odběr mých článků prostřednictvím emailu, který bych chtěl v budoucnu zprovoznit. </w:t>
      </w:r>
      <w:r>
        <w:t>Pod touto středovou sekcí se nachází poslední sekce s přednostně nabízenými články, které momentálně odkazují na jeden vzorový článek.</w:t>
      </w:r>
    </w:p>
    <w:p w:rsidR="008E401E" w:rsidRPr="008E401E" w:rsidRDefault="008E401E" w:rsidP="008E401E"/>
    <w:p w:rsidR="001E43C3" w:rsidRDefault="001E43C3" w:rsidP="001E43C3">
      <w:pPr>
        <w:pStyle w:val="Nadpis3"/>
      </w:pPr>
      <w:bookmarkStart w:id="86" w:name="_Toc4437867"/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F75BEDA" wp14:editId="7327A0FC">
            <wp:simplePos x="0" y="0"/>
            <wp:positionH relativeFrom="margin">
              <wp:align>left</wp:align>
            </wp:positionH>
            <wp:positionV relativeFrom="paragraph">
              <wp:posOffset>485775</wp:posOffset>
            </wp:positionV>
            <wp:extent cx="5400675" cy="2933700"/>
            <wp:effectExtent l="0" t="0" r="9525" b="0"/>
            <wp:wrapTopAndBottom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mů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57E40C" wp14:editId="10D48DF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400675" cy="457200"/>
                <wp:effectExtent l="0" t="0" r="9525" b="0"/>
                <wp:wrapTopAndBottom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786807" w:rsidRDefault="00544D77" w:rsidP="001E43C3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6"/>
                                <w:u w:val="single"/>
                              </w:rPr>
                            </w:pPr>
                            <w:bookmarkStart w:id="87" w:name="_Toc4018603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Domovská stránka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7E40C" id="Textové pole 29" o:spid="_x0000_s1040" type="#_x0000_t202" style="position:absolute;left:0;text-align:left;margin-left:0;margin-top:0;width:425.25pt;height:36pt;z-index:251703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" stroked="f">
                <v:textbox inset="0,0,0,0">
                  <w:txbxContent>
                    <w:p w:rsidR="00544D77" w:rsidRPr="00786807" w:rsidRDefault="00544D77" w:rsidP="001E43C3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6"/>
                          <w:u w:val="single"/>
                        </w:rPr>
                      </w:pPr>
                      <w:bookmarkStart w:id="88" w:name="_Toc4018603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Domovská stránka</w:t>
                      </w:r>
                      <w:bookmarkEnd w:id="8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O mně</w:t>
      </w:r>
      <w:bookmarkEnd w:id="86"/>
    </w:p>
    <w:p w:rsidR="00F0280D" w:rsidRDefault="00F0280D" w:rsidP="00F0280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BC18D3" wp14:editId="53111930">
                <wp:simplePos x="0" y="0"/>
                <wp:positionH relativeFrom="margin">
                  <wp:align>left</wp:align>
                </wp:positionH>
                <wp:positionV relativeFrom="paragraph">
                  <wp:posOffset>839470</wp:posOffset>
                </wp:positionV>
                <wp:extent cx="5400675" cy="457200"/>
                <wp:effectExtent l="0" t="0" r="9525" b="0"/>
                <wp:wrapTopAndBottom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F95616" w:rsidRDefault="00544D77" w:rsidP="00F0280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89" w:name="_Toc4018604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Stránka "O mně"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C18D3" id="Textové pole 31" o:spid="_x0000_s1041" type="#_x0000_t202" style="position:absolute;left:0;text-align:left;margin-left:0;margin-top:66.1pt;width:425.25pt;height:36pt;z-index:251706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" stroked="f">
                <v:textbox inset="0,0,0,0">
                  <w:txbxContent>
                    <w:p w:rsidR="00544D77" w:rsidRPr="00F95616" w:rsidRDefault="00544D77" w:rsidP="00F0280D">
                      <w:pPr>
                        <w:pStyle w:val="Titulek"/>
                        <w:rPr>
                          <w:noProof/>
                        </w:rPr>
                      </w:pPr>
                      <w:bookmarkStart w:id="90" w:name="_Toc4018604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Stránka "O mně"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E43C3">
        <w:t>Tato stránka logicky obsahuje informace o mně, ale i o samotném webu. Píšu v ní mimo jiné o tom, proč samotná stránka vznikla</w:t>
      </w:r>
      <w:r>
        <w:t xml:space="preserve"> a jak s ní jsem spokojený. Úplně dole je má černobílá fotka, která se dá kliknutím otevřít ve větším okně a v barvě.</w:t>
      </w:r>
    </w:p>
    <w:p w:rsidR="00F0280D" w:rsidRPr="001E43C3" w:rsidRDefault="00F0280D" w:rsidP="00F0280D">
      <w:r>
        <w:rPr>
          <w:noProof/>
        </w:rPr>
        <w:drawing>
          <wp:anchor distT="0" distB="0" distL="114300" distR="114300" simplePos="0" relativeHeight="251704320" behindDoc="0" locked="0" layoutInCell="1" allowOverlap="1" wp14:anchorId="5A711276" wp14:editId="3EDE0CCA">
            <wp:simplePos x="0" y="0"/>
            <wp:positionH relativeFrom="margin">
              <wp:align>left</wp:align>
            </wp:positionH>
            <wp:positionV relativeFrom="paragraph">
              <wp:posOffset>688340</wp:posOffset>
            </wp:positionV>
            <wp:extent cx="5400675" cy="2927985"/>
            <wp:effectExtent l="0" t="0" r="9525" b="5715"/>
            <wp:wrapTopAndBottom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 mně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3C3" w:rsidRDefault="00F0280D" w:rsidP="00F0280D">
      <w:pPr>
        <w:pStyle w:val="Nadpis3"/>
      </w:pPr>
      <w:bookmarkStart w:id="91" w:name="_Toc4437868"/>
      <w:r>
        <w:lastRenderedPageBreak/>
        <w:t>Články</w:t>
      </w:r>
      <w:bookmarkEnd w:id="91"/>
    </w:p>
    <w:p w:rsidR="00F0280D" w:rsidRDefault="003A1A08" w:rsidP="00F0280D">
      <w:r>
        <w:rPr>
          <w:noProof/>
        </w:rPr>
        <w:drawing>
          <wp:anchor distT="0" distB="0" distL="114300" distR="114300" simplePos="0" relativeHeight="251707392" behindDoc="0" locked="0" layoutInCell="1" allowOverlap="1" wp14:anchorId="229A15F3" wp14:editId="0C48C679">
            <wp:simplePos x="0" y="0"/>
            <wp:positionH relativeFrom="margin">
              <wp:align>left</wp:align>
            </wp:positionH>
            <wp:positionV relativeFrom="paragraph">
              <wp:posOffset>1168400</wp:posOffset>
            </wp:positionV>
            <wp:extent cx="5400675" cy="2933700"/>
            <wp:effectExtent l="0" t="0" r="9525" b="0"/>
            <wp:wrapTopAndBottom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článk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80D">
        <w:t xml:space="preserve">Stránka „Články“ obsahuje pouze úvodní fotku a název článku, na který se můžete </w:t>
      </w:r>
      <w:proofErr w:type="spellStart"/>
      <w:r w:rsidR="00F0280D">
        <w:t>prokliknout</w:t>
      </w:r>
      <w:proofErr w:type="spellEnd"/>
      <w:r>
        <w:t xml:space="preserve"> a jméno autora s datem a časem vytvoření. Tyto informace jsou v odstínu šedé a při přejetí myší kdekoliv po fotce zčernají.</w:t>
      </w:r>
    </w:p>
    <w:p w:rsidR="003A1A08" w:rsidRDefault="003A1A08" w:rsidP="003A1A08">
      <w:pPr>
        <w:pStyle w:val="Nadpis3"/>
      </w:pPr>
      <w:bookmarkStart w:id="92" w:name="_Toc4437869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B92201" wp14:editId="565A4320">
                <wp:simplePos x="0" y="0"/>
                <wp:positionH relativeFrom="column">
                  <wp:posOffset>0</wp:posOffset>
                </wp:positionH>
                <wp:positionV relativeFrom="paragraph">
                  <wp:posOffset>-22225</wp:posOffset>
                </wp:positionV>
                <wp:extent cx="5400675" cy="457200"/>
                <wp:effectExtent l="0" t="0" r="9525" b="0"/>
                <wp:wrapTopAndBottom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212054" w:rsidRDefault="00544D77" w:rsidP="003A1A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3" w:name="_Toc4018605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Stránka "Články"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92201" id="Textové pole 33" o:spid="_x0000_s1042" type="#_x0000_t202" style="position:absolute;left:0;text-align:left;margin-left:0;margin-top:-1.75pt;width:425.25pt;height:3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" stroked="f">
                <v:textbox inset="0,0,0,0">
                  <w:txbxContent>
                    <w:p w:rsidR="00544D77" w:rsidRPr="00212054" w:rsidRDefault="00544D77" w:rsidP="003A1A08">
                      <w:pPr>
                        <w:pStyle w:val="Titulek"/>
                        <w:rPr>
                          <w:noProof/>
                        </w:rPr>
                      </w:pPr>
                      <w:bookmarkStart w:id="94" w:name="_Toc4018605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Stránka "Články"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Vzorový článek</w:t>
      </w:r>
      <w:bookmarkEnd w:id="92"/>
    </w:p>
    <w:p w:rsidR="003A1A08" w:rsidRPr="003A1A08" w:rsidRDefault="003A1A08" w:rsidP="003A1A08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CD7EB0" wp14:editId="44821B33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400675" cy="457200"/>
                <wp:effectExtent l="0" t="0" r="9525" b="0"/>
                <wp:wrapTopAndBottom/>
                <wp:docPr id="35" name="Textové po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AD5DEC" w:rsidRDefault="00544D77" w:rsidP="003A1A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5" w:name="_Toc4018606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Vzorový článek (horní část)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D7EB0" id="Textové pole 35" o:spid="_x0000_s1043" type="#_x0000_t202" style="position:absolute;left:0;text-align:left;margin-left:0;margin-top:41.35pt;width:425.25pt;height:3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" stroked="f">
                <v:textbox inset="0,0,0,0">
                  <w:txbxContent>
                    <w:p w:rsidR="00544D77" w:rsidRPr="00AD5DEC" w:rsidRDefault="00544D77" w:rsidP="003A1A08">
                      <w:pPr>
                        <w:pStyle w:val="Titulek"/>
                        <w:rPr>
                          <w:noProof/>
                        </w:rPr>
                      </w:pPr>
                      <w:bookmarkStart w:id="96" w:name="_Toc4018606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Vzorový článek (horní část)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6D752029" wp14:editId="415FC180">
            <wp:simplePos x="0" y="0"/>
            <wp:positionH relativeFrom="margin">
              <wp:align>left</wp:align>
            </wp:positionH>
            <wp:positionV relativeFrom="paragraph">
              <wp:posOffset>982345</wp:posOffset>
            </wp:positionV>
            <wp:extent cx="5400675" cy="2931160"/>
            <wp:effectExtent l="0" t="0" r="9525" b="2540"/>
            <wp:wrapTopAndBottom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zorový článek 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Vzorový článek se skládá ze tří částí. Nahoře je opět úvodní fotka s nadpisem tentokrát v bílé barvě, pod ním se nachází tělo samotného článku a úplně dole je galerie.</w:t>
      </w:r>
    </w:p>
    <w:p w:rsidR="003A1A08" w:rsidRDefault="00BE6F45" w:rsidP="00BE6F45">
      <w:pPr>
        <w:ind w:firstLine="0"/>
      </w:pPr>
      <w:r>
        <w:lastRenderedPageBreak/>
        <w:tab/>
        <w:t xml:space="preserve">Galerie je dělaná pomocí </w:t>
      </w:r>
      <w:proofErr w:type="spellStart"/>
      <w:r>
        <w:t>JavaScriptu</w:t>
      </w:r>
      <w:proofErr w:type="spellEnd"/>
      <w:r>
        <w:t xml:space="preserve"> stejným způsobem jako fotka na stránce „O mně“. Fotografie jsou nejprve vidět v odstínech šedé, po přejetí myší se lehce zvětší a dostanou barvu a po kliknutí se otevřou ve velkém okně také v barvách.</w:t>
      </w:r>
    </w:p>
    <w:p w:rsidR="00BE6F45" w:rsidRDefault="00BE6F45" w:rsidP="00BE6F45">
      <w:pPr>
        <w:pStyle w:val="Nadpis3"/>
      </w:pPr>
      <w:bookmarkStart w:id="97" w:name="_Toc4437870"/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08DA06" wp14:editId="47A0DC24">
                <wp:simplePos x="0" y="0"/>
                <wp:positionH relativeFrom="column">
                  <wp:posOffset>0</wp:posOffset>
                </wp:positionH>
                <wp:positionV relativeFrom="paragraph">
                  <wp:posOffset>-9525</wp:posOffset>
                </wp:positionV>
                <wp:extent cx="5400675" cy="457200"/>
                <wp:effectExtent l="0" t="0" r="9525" b="0"/>
                <wp:wrapTopAndBottom/>
                <wp:docPr id="37" name="Textové po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A37C90" w:rsidRDefault="00544D77" w:rsidP="00BE6F4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8" w:name="_Toc4018607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Vzorový článek (galerie)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8DA06" id="Textové pole 37" o:spid="_x0000_s1044" type="#_x0000_t202" style="position:absolute;left:0;text-align:left;margin-left:0;margin-top:-.75pt;width:425.25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" stroked="f">
                <v:textbox inset="0,0,0,0">
                  <w:txbxContent>
                    <w:p w:rsidR="00544D77" w:rsidRPr="00A37C90" w:rsidRDefault="00544D77" w:rsidP="00BE6F45">
                      <w:pPr>
                        <w:pStyle w:val="Titulek"/>
                        <w:rPr>
                          <w:noProof/>
                        </w:rPr>
                      </w:pPr>
                      <w:bookmarkStart w:id="99" w:name="_Toc4018607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Vzorový článek (galerie)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12A2141" wp14:editId="484A7BBA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5400675" cy="2925445"/>
            <wp:effectExtent l="0" t="0" r="9525" b="8255"/>
            <wp:wrapTopAndBottom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zorový článek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Kontakt</w:t>
      </w:r>
      <w:bookmarkEnd w:id="97"/>
    </w:p>
    <w:p w:rsidR="00BE6F45" w:rsidRDefault="00BE6F45" w:rsidP="00BE6F45">
      <w:r>
        <w:rPr>
          <w:noProof/>
        </w:rPr>
        <w:drawing>
          <wp:anchor distT="0" distB="0" distL="114300" distR="114300" simplePos="0" relativeHeight="251716608" behindDoc="0" locked="0" layoutInCell="1" allowOverlap="1" wp14:anchorId="704ACEB3" wp14:editId="00E898AD">
            <wp:simplePos x="0" y="0"/>
            <wp:positionH relativeFrom="margin">
              <wp:align>right</wp:align>
            </wp:positionH>
            <wp:positionV relativeFrom="paragraph">
              <wp:posOffset>944245</wp:posOffset>
            </wp:positionV>
            <wp:extent cx="5400675" cy="2455545"/>
            <wp:effectExtent l="0" t="0" r="9525" b="1905"/>
            <wp:wrapTopAndBottom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ontak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F5D9CA" wp14:editId="10B0E04B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400675" cy="457200"/>
                <wp:effectExtent l="0" t="0" r="9525" b="0"/>
                <wp:wrapTopAndBottom/>
                <wp:docPr id="39" name="Textové po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653124" w:rsidRDefault="00544D77" w:rsidP="00BE6F4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0" w:name="_Toc4018608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Kontaktní stránka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5D9CA" id="Textové pole 39" o:spid="_x0000_s1045" type="#_x0000_t202" style="position:absolute;left:0;text-align:left;margin-left:0;margin-top:41.35pt;width:425.25pt;height:3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" stroked="f">
                <v:textbox inset="0,0,0,0">
                  <w:txbxContent>
                    <w:p w:rsidR="00544D77" w:rsidRPr="00653124" w:rsidRDefault="00544D77" w:rsidP="00BE6F45">
                      <w:pPr>
                        <w:pStyle w:val="Titulek"/>
                        <w:rPr>
                          <w:noProof/>
                        </w:rPr>
                      </w:pPr>
                      <w:bookmarkStart w:id="101" w:name="_Toc4018608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Kontaktní stránka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Na stránce „Kontakt“ se nachází pouze kontaktní formulář, který slouží k odeslání dotazu nebo připomínky ze strany uživatele na můj email.</w:t>
      </w:r>
    </w:p>
    <w:p w:rsidR="0076077D" w:rsidRDefault="00BE6F45" w:rsidP="00B96A10">
      <w:r>
        <w:t xml:space="preserve">Tento formulář jsem použil i pro registraci, přihlášení, psaní a úpravu článků, proto o nich již nebudu psát a ukazovat je </w:t>
      </w:r>
      <w:r w:rsidR="0076077D">
        <w:t>v dalších kapitolách, vypadají úplně stejně, jen mají jiné políčka pro vyplnění.</w:t>
      </w:r>
    </w:p>
    <w:p w:rsidR="0076077D" w:rsidRDefault="0076077D" w:rsidP="0076077D">
      <w:pPr>
        <w:pStyle w:val="Nadpis3"/>
      </w:pPr>
      <w:bookmarkStart w:id="102" w:name="_Toc4437871"/>
      <w:r>
        <w:lastRenderedPageBreak/>
        <w:t>Redakce</w:t>
      </w:r>
      <w:bookmarkEnd w:id="102"/>
    </w:p>
    <w:p w:rsidR="00B96A10" w:rsidRDefault="00B96A10" w:rsidP="00B96A10">
      <w:pPr>
        <w:ind w:firstLine="708"/>
      </w:pPr>
      <w:r>
        <w:t xml:space="preserve">Na tuto stránku se </w:t>
      </w:r>
      <w:proofErr w:type="gramStart"/>
      <w:r>
        <w:t>nedostanete pokud</w:t>
      </w:r>
      <w:proofErr w:type="gramEnd"/>
      <w:r>
        <w:t xml:space="preserve"> nejste přihlášeni. Proto si můžete všimnout, že se v horní části </w:t>
      </w:r>
      <w:proofErr w:type="gramStart"/>
      <w:r>
        <w:t>ukazuje pod</w:t>
      </w:r>
      <w:proofErr w:type="gramEnd"/>
      <w:r>
        <w:t xml:space="preserve"> jakou přezdívkou jste přihlášeni a dole v patičce už nejsou odkazy k přihlášení a registraci, ale k odhlášení a právě ke vstupu na redakční stránku.</w:t>
      </w:r>
    </w:p>
    <w:p w:rsidR="00B96A10" w:rsidRPr="00B96A10" w:rsidRDefault="00B96A10" w:rsidP="00B96A10">
      <w:pPr>
        <w:ind w:firstLine="0"/>
      </w:pPr>
      <w:r>
        <w:tab/>
        <w:t xml:space="preserve">Pod ukazatelem uživatelského jména je tlačítko pro přidání článku. Když, na něj </w:t>
      </w:r>
      <w:proofErr w:type="gramStart"/>
      <w:r>
        <w:t>kliknete objeví</w:t>
      </w:r>
      <w:proofErr w:type="gramEnd"/>
      <w:r>
        <w:t xml:space="preserve"> se formulář jako je ten pro kontakt. Pod tímto tlačítkem je tabulka, která obsahuje informace o již publikovaných článcích a tlačítka pro úpravu a smazání. Tlačítko pro úpravu zobrazí stejný formulář jako tlačítko pro přidání článku s tím rozdílem, že </w:t>
      </w:r>
      <w:r w:rsidR="001E3B38">
        <w:t>políčka jsou již před vyplněna údaji daného článku.</w:t>
      </w:r>
      <w:r>
        <w:t xml:space="preserve"> </w:t>
      </w:r>
    </w:p>
    <w:p w:rsidR="0076077D" w:rsidRDefault="001E3B38" w:rsidP="00C77BD4">
      <w:pPr>
        <w:pStyle w:val="Nadpis2"/>
      </w:pPr>
      <w:bookmarkStart w:id="103" w:name="_Toc4437872"/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CF17D73" wp14:editId="47667762">
                <wp:simplePos x="0" y="0"/>
                <wp:positionH relativeFrom="column">
                  <wp:posOffset>0</wp:posOffset>
                </wp:positionH>
                <wp:positionV relativeFrom="paragraph">
                  <wp:posOffset>67945</wp:posOffset>
                </wp:positionV>
                <wp:extent cx="5400675" cy="457200"/>
                <wp:effectExtent l="0" t="0" r="9525" b="0"/>
                <wp:wrapTopAndBottom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4D77" w:rsidRPr="00FF0171" w:rsidRDefault="00544D77" w:rsidP="001E3B3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4" w:name="_Toc401860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Redakce k úpravě, vytváření a mazání článků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17D73" id="Textové pole 41" o:spid="_x0000_s1046" type="#_x0000_t202" style="position:absolute;left:0;text-align:left;margin-left:0;margin-top:5.35pt;width:425.25pt;height:3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" stroked="f">
                <v:textbox inset="0,0,0,0">
                  <w:txbxContent>
                    <w:p w:rsidR="00544D77" w:rsidRPr="00FF0171" w:rsidRDefault="00544D77" w:rsidP="001E3B38">
                      <w:pPr>
                        <w:pStyle w:val="Titulek"/>
                        <w:rPr>
                          <w:noProof/>
                        </w:rPr>
                      </w:pPr>
                      <w:bookmarkStart w:id="105" w:name="_Toc401860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Redakce k úpravě, vytváření a mazání článků</w:t>
                      </w:r>
                      <w:bookmarkEnd w:id="10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6EC74174" wp14:editId="6D26F633">
            <wp:simplePos x="0" y="0"/>
            <wp:positionH relativeFrom="margin">
              <wp:align>left</wp:align>
            </wp:positionH>
            <wp:positionV relativeFrom="paragraph">
              <wp:posOffset>525145</wp:posOffset>
            </wp:positionV>
            <wp:extent cx="5400675" cy="2348865"/>
            <wp:effectExtent l="0" t="0" r="9525" b="0"/>
            <wp:wrapTopAndBottom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dakc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7BD4">
        <w:t>Struktura složky</w:t>
      </w:r>
      <w:bookmarkEnd w:id="103"/>
    </w:p>
    <w:p w:rsidR="002E492D" w:rsidRDefault="00C77BD4" w:rsidP="00C77BD4">
      <w:r>
        <w:t xml:space="preserve">Tento web jsem tvořil pomocí modulu </w:t>
      </w:r>
      <w:proofErr w:type="spellStart"/>
      <w:r>
        <w:t>Flask</w:t>
      </w:r>
      <w:proofErr w:type="spellEnd"/>
      <w:r>
        <w:t xml:space="preserve"> a k tomu se váže také struktura samotného projektu. Složka projektu obsahuje několik souborů a složek, které jsou umístěny tak, aby </w:t>
      </w:r>
      <w:r w:rsidR="002E492D">
        <w:t xml:space="preserve">vše správně fungovalo. </w:t>
      </w:r>
    </w:p>
    <w:p w:rsidR="00C77BD4" w:rsidRPr="00C77BD4" w:rsidRDefault="002E492D" w:rsidP="00C77BD4">
      <w:r>
        <w:t>Hlavní složku jsem pojmenoval „</w:t>
      </w:r>
      <w:proofErr w:type="spellStart"/>
      <w:r>
        <w:t>Maturitni-prace</w:t>
      </w:r>
      <w:proofErr w:type="spellEnd"/>
      <w:r>
        <w:t>“. V ní se nachází soubory s </w:t>
      </w:r>
      <w:r w:rsidR="00A05200">
        <w:t>k</w:t>
      </w:r>
      <w:r>
        <w:t xml:space="preserve">onfigurací (config.py), samotná Python aplikace (startapp.py) a několik dalších složek. Složky </w:t>
      </w:r>
      <w:proofErr w:type="spellStart"/>
      <w:r>
        <w:t>env</w:t>
      </w:r>
      <w:proofErr w:type="spellEnd"/>
      <w:r>
        <w:t xml:space="preserve">, static a </w:t>
      </w:r>
      <w:proofErr w:type="spellStart"/>
      <w:r>
        <w:t>templates</w:t>
      </w:r>
      <w:proofErr w:type="spellEnd"/>
      <w:r>
        <w:t xml:space="preserve">. </w:t>
      </w:r>
      <w:proofErr w:type="spellStart"/>
      <w:r>
        <w:t>Env</w:t>
      </w:r>
      <w:proofErr w:type="spellEnd"/>
      <w:r>
        <w:t xml:space="preserve"> je virtuální prostředí, kde jsou všechny nainstalované balíčky</w:t>
      </w:r>
      <w:r w:rsidR="00A05200">
        <w:t xml:space="preserve"> a </w:t>
      </w:r>
      <w:r>
        <w:t xml:space="preserve">moduly. Složka static obsahuje všechny CSS a </w:t>
      </w:r>
      <w:proofErr w:type="spellStart"/>
      <w:r>
        <w:t>JavaScript</w:t>
      </w:r>
      <w:proofErr w:type="spellEnd"/>
      <w:r>
        <w:t xml:space="preserve"> soubory a další složku s obrázky. Ve složce </w:t>
      </w:r>
      <w:proofErr w:type="spellStart"/>
      <w:r>
        <w:t>templates</w:t>
      </w:r>
      <w:proofErr w:type="spellEnd"/>
      <w:r>
        <w:t xml:space="preserve"> jsou všechny jednotlivé </w:t>
      </w:r>
      <w:proofErr w:type="spellStart"/>
      <w:r>
        <w:t>html</w:t>
      </w:r>
      <w:proofErr w:type="spellEnd"/>
      <w:r>
        <w:t xml:space="preserve"> stránky.</w:t>
      </w:r>
    </w:p>
    <w:p w:rsidR="00A168E8" w:rsidRDefault="00B3187E" w:rsidP="00B3187E">
      <w:pPr>
        <w:pStyle w:val="Nadpis1"/>
        <w:numPr>
          <w:ilvl w:val="0"/>
          <w:numId w:val="0"/>
        </w:numPr>
      </w:pPr>
      <w:bookmarkStart w:id="106" w:name="_Toc4437873"/>
      <w:r>
        <w:lastRenderedPageBreak/>
        <w:t>Závěr</w:t>
      </w:r>
      <w:bookmarkEnd w:id="106"/>
    </w:p>
    <w:p w:rsidR="003D02D5" w:rsidRDefault="00364252" w:rsidP="006333A5">
      <w:r>
        <w:t xml:space="preserve">Úkolem mé maturitní práce bylo vytvořit jednoduchý redakční systém pro správu osobních webových stránek, použít jazyk Python3 a modul </w:t>
      </w:r>
      <w:proofErr w:type="spellStart"/>
      <w:r>
        <w:t>Flask</w:t>
      </w:r>
      <w:proofErr w:type="spellEnd"/>
      <w:r>
        <w:t xml:space="preserve">, jako datové úložiště použít SQL databázi, použít jazyky </w:t>
      </w:r>
      <w:proofErr w:type="spellStart"/>
      <w:r>
        <w:t>JavaScript</w:t>
      </w:r>
      <w:proofErr w:type="spellEnd"/>
      <w:r>
        <w:t>, HTML5 a CSS3 pro vytvoření uživatelsky přívětivého a snadno ovladatelného rozhraní, vytvořit technickou dokumentaci a veškerou dokumentaci a zdrojové kódy postupně umisťovat do veřejného repositáře Git.</w:t>
      </w:r>
    </w:p>
    <w:p w:rsidR="00364252" w:rsidRDefault="00364252" w:rsidP="006333A5">
      <w:r>
        <w:t xml:space="preserve">Tuto maturitní práci jsem si zvolil, protože jsem se chtěl již delší dobu v daném odvětví zdokonalovat, ale vždy jsem si našel něco „lepšího“ na práci. Vybráním takové práce mi tedy nezbylo nic jiného než se do toho pustit. </w:t>
      </w:r>
    </w:p>
    <w:p w:rsidR="00364252" w:rsidRDefault="00364252" w:rsidP="006333A5">
      <w:r>
        <w:t xml:space="preserve">Vzhledem k tomu, že jsem při zadání měl jen základy HTML, CSS a Pythonu, který jsem však nikdy </w:t>
      </w:r>
      <w:proofErr w:type="gramStart"/>
      <w:r>
        <w:t>nepoužil</w:t>
      </w:r>
      <w:proofErr w:type="gramEnd"/>
      <w:r>
        <w:t xml:space="preserve"> pro tvorbu webu </w:t>
      </w:r>
      <w:proofErr w:type="gramStart"/>
      <w:r>
        <w:t>hodnotím</w:t>
      </w:r>
      <w:proofErr w:type="gramEnd"/>
      <w:r>
        <w:t xml:space="preserve"> výsledný produkt kladně. Nevěděl </w:t>
      </w:r>
      <w:proofErr w:type="gramStart"/>
      <w:r>
        <w:t>jsem do</w:t>
      </w:r>
      <w:proofErr w:type="gramEnd"/>
      <w:r>
        <w:t xml:space="preserve"> čeho jdu a učil jsem se za pochodu. Dle mého názoru jsem nezvolil nejlepší postup a strávil jsem příliš mnoho času vytvářením vzhledu. </w:t>
      </w:r>
      <w:r w:rsidR="00A55017">
        <w:t xml:space="preserve">Spoustu věcí jsem několikrát předělával, aby byly přesně podle mých představ. </w:t>
      </w:r>
    </w:p>
    <w:p w:rsidR="00A55017" w:rsidRDefault="00A55017" w:rsidP="006333A5">
      <w:r>
        <w:t>V budoucnu bych chtěl mé stránky vylepšovat a dostat se do bodu, kdy s nimi budu spokojený do takové úrovně, abych je nahrál na web.</w:t>
      </w:r>
    </w:p>
    <w:p w:rsidR="00A55017" w:rsidRDefault="00A55017" w:rsidP="006333A5">
      <w:r>
        <w:t>Na závěr bych chtěl říct, že jsem se mnoho naučil a jsem spokojený s tím, jak to nakonec dopadlo.</w:t>
      </w:r>
    </w:p>
    <w:p w:rsidR="003D02D5" w:rsidRDefault="00B3187E" w:rsidP="00B3187E">
      <w:pPr>
        <w:pStyle w:val="Nadpis1"/>
        <w:numPr>
          <w:ilvl w:val="0"/>
          <w:numId w:val="0"/>
        </w:numPr>
      </w:pPr>
      <w:bookmarkStart w:id="107" w:name="_Toc4437874"/>
      <w:r>
        <w:lastRenderedPageBreak/>
        <w:t>Seznam použité literatury</w:t>
      </w:r>
      <w:bookmarkEnd w:id="107"/>
    </w:p>
    <w:p w:rsidR="002B6EC8" w:rsidRDefault="002B6EC8" w:rsidP="002B6EC8">
      <w:pPr>
        <w:pStyle w:val="Odstavecseseznamem"/>
        <w:numPr>
          <w:ilvl w:val="0"/>
          <w:numId w:val="18"/>
        </w:numPr>
      </w:pPr>
      <w:r>
        <w:t xml:space="preserve">Informace o HTML a CSS: </w:t>
      </w:r>
      <w:hyperlink r:id="rId36" w:history="1">
        <w:r w:rsidRPr="005C7526">
          <w:rPr>
            <w:rStyle w:val="Hypertextovodkaz"/>
          </w:rPr>
          <w:t>https://www.jakpsatweb.cz/</w:t>
        </w:r>
      </w:hyperlink>
    </w:p>
    <w:p w:rsidR="002B6EC8" w:rsidRDefault="00EE5FE9" w:rsidP="00EE5FE9">
      <w:pPr>
        <w:pStyle w:val="Odstavecseseznamem"/>
        <w:numPr>
          <w:ilvl w:val="0"/>
          <w:numId w:val="18"/>
        </w:numPr>
      </w:pPr>
      <w:r>
        <w:t>Různé</w:t>
      </w:r>
      <w:r w:rsidR="002B6EC8">
        <w:t xml:space="preserve"> informace: </w:t>
      </w:r>
      <w:hyperlink r:id="rId37" w:history="1">
        <w:r w:rsidR="002B6EC8" w:rsidRPr="005C7526">
          <w:rPr>
            <w:rStyle w:val="Hypertextovodkaz"/>
          </w:rPr>
          <w:t>https://www.wikipedia.org/</w:t>
        </w:r>
      </w:hyperlink>
    </w:p>
    <w:p w:rsidR="00EE5FE9" w:rsidRDefault="00EE5FE9" w:rsidP="00EE5FE9">
      <w:pPr>
        <w:pStyle w:val="Odstavecseseznamem"/>
        <w:numPr>
          <w:ilvl w:val="0"/>
          <w:numId w:val="18"/>
        </w:numPr>
      </w:pPr>
      <w:proofErr w:type="spellStart"/>
      <w:r>
        <w:t>MySQL</w:t>
      </w:r>
      <w:proofErr w:type="spellEnd"/>
      <w:r>
        <w:t xml:space="preserve">: </w:t>
      </w:r>
      <w:hyperlink r:id="rId38" w:history="1">
        <w:r w:rsidRPr="005C7526">
          <w:rPr>
            <w:rStyle w:val="Hypertextovodkaz"/>
          </w:rPr>
          <w:t>https://www.itnetwork.cz/</w:t>
        </w:r>
      </w:hyperlink>
      <w:r>
        <w:t xml:space="preserve">, </w:t>
      </w:r>
      <w:hyperlink r:id="rId39" w:history="1">
        <w:r w:rsidRPr="005C7526">
          <w:rPr>
            <w:rStyle w:val="Hypertextovodkaz"/>
          </w:rPr>
          <w:t>https://dev.mysql.com/doc/</w:t>
        </w:r>
      </w:hyperlink>
      <w:r>
        <w:t xml:space="preserve"> </w:t>
      </w:r>
    </w:p>
    <w:p w:rsidR="00EE5FE9" w:rsidRDefault="00EE5FE9" w:rsidP="00EE5FE9">
      <w:pPr>
        <w:pStyle w:val="Odstavecseseznamem"/>
        <w:numPr>
          <w:ilvl w:val="0"/>
          <w:numId w:val="18"/>
        </w:numPr>
      </w:pPr>
      <w:proofErr w:type="spellStart"/>
      <w:r>
        <w:t>Flask</w:t>
      </w:r>
      <w:proofErr w:type="spellEnd"/>
      <w:r>
        <w:t xml:space="preserve">: </w:t>
      </w:r>
      <w:hyperlink r:id="rId40" w:history="1">
        <w:r w:rsidRPr="005C7526">
          <w:rPr>
            <w:rStyle w:val="Hypertextovodkaz"/>
          </w:rPr>
          <w:t>http://flask.pocoo.org/</w:t>
        </w:r>
      </w:hyperlink>
    </w:p>
    <w:p w:rsidR="00EE5FE9" w:rsidRDefault="00EE5FE9" w:rsidP="00EE5FE9">
      <w:pPr>
        <w:pStyle w:val="Odstavecseseznamem"/>
        <w:numPr>
          <w:ilvl w:val="0"/>
          <w:numId w:val="18"/>
        </w:numPr>
      </w:pPr>
      <w:r>
        <w:t xml:space="preserve">Python: </w:t>
      </w:r>
      <w:hyperlink r:id="rId41" w:history="1">
        <w:r w:rsidRPr="005C7526">
          <w:rPr>
            <w:rStyle w:val="Hypertextovodkaz"/>
          </w:rPr>
          <w:t>https://www.python.org/</w:t>
        </w:r>
      </w:hyperlink>
    </w:p>
    <w:p w:rsidR="002B6EC8" w:rsidRDefault="002B6EC8" w:rsidP="00EE5FE9">
      <w:pPr>
        <w:ind w:left="360" w:firstLine="0"/>
      </w:pPr>
    </w:p>
    <w:p w:rsidR="00B3187E" w:rsidRDefault="00B3187E" w:rsidP="00B3187E">
      <w:pPr>
        <w:pStyle w:val="Nadpis1"/>
        <w:numPr>
          <w:ilvl w:val="0"/>
          <w:numId w:val="0"/>
        </w:numPr>
      </w:pPr>
      <w:bookmarkStart w:id="108" w:name="_Toc4437875"/>
      <w:r>
        <w:lastRenderedPageBreak/>
        <w:t>Seznam tabulek a obrázků</w:t>
      </w:r>
      <w:bookmarkEnd w:id="108"/>
    </w:p>
    <w:p w:rsidR="005A2095" w:rsidRDefault="001C266D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\c "Obrázek" </w:instrText>
      </w:r>
      <w:r>
        <w:fldChar w:fldCharType="separate"/>
      </w:r>
      <w:r w:rsidR="005A2095">
        <w:rPr>
          <w:noProof/>
        </w:rPr>
        <w:t>Obrázek 1 První web server (počítač NeXT)</w:t>
      </w:r>
      <w:r w:rsidR="005A2095">
        <w:rPr>
          <w:noProof/>
        </w:rPr>
        <w:tab/>
      </w:r>
      <w:r w:rsidR="005A2095">
        <w:rPr>
          <w:noProof/>
        </w:rPr>
        <w:fldChar w:fldCharType="begin"/>
      </w:r>
      <w:r w:rsidR="005A2095">
        <w:rPr>
          <w:noProof/>
        </w:rPr>
        <w:instrText xml:space="preserve"> PAGEREF _Toc4018590 \h </w:instrText>
      </w:r>
      <w:r w:rsidR="005A2095">
        <w:rPr>
          <w:noProof/>
        </w:rPr>
      </w:r>
      <w:r w:rsidR="005A2095">
        <w:rPr>
          <w:noProof/>
        </w:rPr>
        <w:fldChar w:fldCharType="separate"/>
      </w:r>
      <w:r w:rsidR="005A2095">
        <w:rPr>
          <w:noProof/>
        </w:rPr>
        <w:t>8</w:t>
      </w:r>
      <w:r w:rsidR="005A2095"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2 První web http://info.cern.ch/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3 Časová osa vývoje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4 Ukázka toho, jak vypadá kód z předchozího obrázku v prohlížeči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5 Ukázka jednoduchého HTML kódu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6 Moduly CSS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7Ukázka CSS pravidla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8Ukázka rozdílu v printu Python3 a Python2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9 Ukázka komentářů (poznámek)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10 Ukázka jednoduché webové aplikace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11 Ukázka funkce pro kontaktní formulář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12 Tabulka "users", vytvořená pro informace o uživateli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13 Tabulka "clanky" obsahující informace o článku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14 Domovská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15 Stránka "O mně"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16 Stránka "Články"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17 Vzorový článek (horní část)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18 Vzorový článek (galerie)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19 Kontaktní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20 Redakce k úpravě, vytváření a mazání článků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1C266D" w:rsidRPr="001C266D" w:rsidRDefault="001C266D" w:rsidP="001C266D">
      <w:r>
        <w:fldChar w:fldCharType="end"/>
      </w:r>
    </w:p>
    <w:p w:rsidR="003D02D5" w:rsidRDefault="003D02D5" w:rsidP="006333A5"/>
    <w:p w:rsidR="003D02D5" w:rsidRPr="008D0C60" w:rsidRDefault="003D02D5" w:rsidP="006333A5"/>
    <w:sectPr w:rsidR="003D02D5" w:rsidRPr="008D0C60" w:rsidSect="00D552B4">
      <w:headerReference w:type="default" r:id="rId42"/>
      <w:footerReference w:type="default" r:id="rId43"/>
      <w:type w:val="nextColumn"/>
      <w:pgSz w:w="11907" w:h="16840" w:code="9"/>
      <w:pgMar w:top="1418" w:right="1134" w:bottom="1418" w:left="2268" w:header="709" w:footer="709" w:gutter="0"/>
      <w:pgNumType w:chapSep="enDash"/>
      <w:cols w:space="708" w:equalWidth="0">
        <w:col w:w="850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1930" w:rsidRDefault="00BF1930">
      <w:r>
        <w:separator/>
      </w:r>
    </w:p>
  </w:endnote>
  <w:endnote w:type="continuationSeparator" w:id="0">
    <w:p w:rsidR="00BF1930" w:rsidRDefault="00BF19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Koala">
    <w:altName w:val="Times New Roman"/>
    <w:charset w:val="00"/>
    <w:family w:val="auto"/>
    <w:pitch w:val="variable"/>
    <w:sig w:usb0="00000007" w:usb1="00000000" w:usb2="00000000" w:usb3="00000000" w:csb0="00000003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4D77" w:rsidRDefault="00544D77">
    <w:pPr>
      <w:pStyle w:val="Zpat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93A76">
      <w:rPr>
        <w:noProof/>
      </w:rPr>
      <w:t>33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1930" w:rsidRDefault="00BF1930">
      <w:r>
        <w:separator/>
      </w:r>
    </w:p>
  </w:footnote>
  <w:footnote w:type="continuationSeparator" w:id="0">
    <w:p w:rsidR="00BF1930" w:rsidRDefault="00BF19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4D77" w:rsidRDefault="00544D77" w:rsidP="00010331">
    <w:pPr>
      <w:pStyle w:val="Zhlav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4D77" w:rsidRDefault="00544D77" w:rsidP="00D552B4">
    <w:pPr>
      <w:pStyle w:val="Zhlav"/>
      <w:pBdr>
        <w:bottom w:val="single" w:sz="4" w:space="0" w:color="auto"/>
      </w:pBdr>
      <w:ind w:firstLine="0"/>
      <w:jc w:val="left"/>
      <w:rPr>
        <w:rFonts w:ascii="Arial" w:hAnsi="Arial"/>
        <w:i/>
      </w:rPr>
    </w:pPr>
    <w:r>
      <w:rPr>
        <w:rFonts w:ascii="Arial" w:hAnsi="Arial"/>
      </w:rPr>
      <w:t xml:space="preserve">Seminární práce – </w:t>
    </w:r>
    <w:r>
      <w:rPr>
        <w:rFonts w:ascii="Arial" w:hAnsi="Arial"/>
        <w:i/>
      </w:rPr>
      <w:t>Tvorba osobních webových stránek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06C646AC"/>
    <w:lvl w:ilvl="0">
      <w:start w:val="1"/>
      <w:numFmt w:val="decimal"/>
      <w:pStyle w:val="Nadpis1"/>
      <w:lvlText w:val="%1."/>
      <w:legacy w:legacy="1" w:legacySpace="113" w:legacyIndent="0"/>
      <w:lvlJc w:val="left"/>
    </w:lvl>
    <w:lvl w:ilvl="1">
      <w:start w:val="1"/>
      <w:numFmt w:val="decimal"/>
      <w:pStyle w:val="Nadpis2"/>
      <w:lvlText w:val="%1.%2"/>
      <w:legacy w:legacy="1" w:legacySpace="113" w:legacyIndent="0"/>
      <w:lvlJc w:val="left"/>
    </w:lvl>
    <w:lvl w:ilvl="2">
      <w:start w:val="1"/>
      <w:numFmt w:val="decimal"/>
      <w:pStyle w:val="Nadpis3"/>
      <w:lvlText w:val="%1.%2.%3"/>
      <w:legacy w:legacy="1" w:legacySpace="113" w:legacyIndent="0"/>
      <w:lvlJc w:val="left"/>
    </w:lvl>
    <w:lvl w:ilvl="3">
      <w:start w:val="1"/>
      <w:numFmt w:val="decimal"/>
      <w:pStyle w:val="Nadpis4"/>
      <w:lvlText w:val="%1.%2.%3.%4"/>
      <w:legacy w:legacy="1" w:legacySpace="113" w:legacyIndent="0"/>
      <w:lvlJc w:val="left"/>
    </w:lvl>
    <w:lvl w:ilvl="4">
      <w:start w:val="1"/>
      <w:numFmt w:val="decimal"/>
      <w:pStyle w:val="Nadpis5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">
    <w:nsid w:val="057F777B"/>
    <w:multiLevelType w:val="hybridMultilevel"/>
    <w:tmpl w:val="E2E02B50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0A730D63"/>
    <w:multiLevelType w:val="hybridMultilevel"/>
    <w:tmpl w:val="7E503292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B794284"/>
    <w:multiLevelType w:val="hybridMultilevel"/>
    <w:tmpl w:val="1EBC6BF8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0D1055F9"/>
    <w:multiLevelType w:val="hybridMultilevel"/>
    <w:tmpl w:val="E4F2AF3E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0FD9313E"/>
    <w:multiLevelType w:val="multilevel"/>
    <w:tmpl w:val="AE2A105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175D7CDB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7">
    <w:nsid w:val="18053190"/>
    <w:multiLevelType w:val="hybridMultilevel"/>
    <w:tmpl w:val="FD4045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1A6006"/>
    <w:multiLevelType w:val="hybridMultilevel"/>
    <w:tmpl w:val="09D691B4"/>
    <w:lvl w:ilvl="0" w:tplc="0405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2CA3310E"/>
    <w:multiLevelType w:val="multilevel"/>
    <w:tmpl w:val="BE9AA3A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36C605D5"/>
    <w:multiLevelType w:val="hybridMultilevel"/>
    <w:tmpl w:val="CC2673C8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DC56871"/>
    <w:multiLevelType w:val="hybridMultilevel"/>
    <w:tmpl w:val="8F1A7F2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F83EA2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3">
    <w:nsid w:val="479A3389"/>
    <w:multiLevelType w:val="hybridMultilevel"/>
    <w:tmpl w:val="BA62E260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8930665"/>
    <w:multiLevelType w:val="hybridMultilevel"/>
    <w:tmpl w:val="0866964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A5166C"/>
    <w:multiLevelType w:val="multilevel"/>
    <w:tmpl w:val="BE9AA3A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4CA80B2B"/>
    <w:multiLevelType w:val="hybridMultilevel"/>
    <w:tmpl w:val="52B443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F8A2DCB"/>
    <w:multiLevelType w:val="multilevel"/>
    <w:tmpl w:val="05ECB19E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>
    <w:nsid w:val="4F9A09BD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9">
    <w:nsid w:val="537B660A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63020B4C"/>
    <w:multiLevelType w:val="multilevel"/>
    <w:tmpl w:val="157ECA8C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63E22330"/>
    <w:multiLevelType w:val="hybridMultilevel"/>
    <w:tmpl w:val="5FAEFB60"/>
    <w:lvl w:ilvl="0" w:tplc="0405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2">
    <w:nsid w:val="6D6637BE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23">
    <w:nsid w:val="773503E5"/>
    <w:multiLevelType w:val="hybridMultilevel"/>
    <w:tmpl w:val="B4CEEC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83021C8"/>
    <w:multiLevelType w:val="multilevel"/>
    <w:tmpl w:val="7D56D50A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793E0BDF"/>
    <w:multiLevelType w:val="hybridMultilevel"/>
    <w:tmpl w:val="1A244724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6"/>
  </w:num>
  <w:num w:numId="4">
    <w:abstractNumId w:val="1"/>
  </w:num>
  <w:num w:numId="5">
    <w:abstractNumId w:val="17"/>
  </w:num>
  <w:num w:numId="6">
    <w:abstractNumId w:val="10"/>
  </w:num>
  <w:num w:numId="7">
    <w:abstractNumId w:val="3"/>
  </w:num>
  <w:num w:numId="8">
    <w:abstractNumId w:val="2"/>
  </w:num>
  <w:num w:numId="9">
    <w:abstractNumId w:val="4"/>
  </w:num>
  <w:num w:numId="10">
    <w:abstractNumId w:val="13"/>
  </w:num>
  <w:num w:numId="11">
    <w:abstractNumId w:val="12"/>
  </w:num>
  <w:num w:numId="12">
    <w:abstractNumId w:val="18"/>
  </w:num>
  <w:num w:numId="13">
    <w:abstractNumId w:val="22"/>
  </w:num>
  <w:num w:numId="14">
    <w:abstractNumId w:val="21"/>
  </w:num>
  <w:num w:numId="15">
    <w:abstractNumId w:val="23"/>
  </w:num>
  <w:num w:numId="16">
    <w:abstractNumId w:val="6"/>
  </w:num>
  <w:num w:numId="17">
    <w:abstractNumId w:val="14"/>
  </w:num>
  <w:num w:numId="18">
    <w:abstractNumId w:val="11"/>
  </w:num>
  <w:num w:numId="19">
    <w:abstractNumId w:val="25"/>
  </w:num>
  <w:num w:numId="20">
    <w:abstractNumId w:val="8"/>
  </w:num>
  <w:num w:numId="21">
    <w:abstractNumId w:val="19"/>
  </w:num>
  <w:num w:numId="22">
    <w:abstractNumId w:val="15"/>
  </w:num>
  <w:num w:numId="23">
    <w:abstractNumId w:val="9"/>
  </w:num>
  <w:num w:numId="24">
    <w:abstractNumId w:val="5"/>
  </w:num>
  <w:num w:numId="25">
    <w:abstractNumId w:val="24"/>
  </w:num>
  <w:num w:numId="26">
    <w:abstractNumId w:val="2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4FD"/>
    <w:rsid w:val="00000684"/>
    <w:rsid w:val="000047C7"/>
    <w:rsid w:val="00005943"/>
    <w:rsid w:val="000071AB"/>
    <w:rsid w:val="000075BE"/>
    <w:rsid w:val="00007C7D"/>
    <w:rsid w:val="00010331"/>
    <w:rsid w:val="00011815"/>
    <w:rsid w:val="00012AAB"/>
    <w:rsid w:val="000165AD"/>
    <w:rsid w:val="000220E8"/>
    <w:rsid w:val="00023278"/>
    <w:rsid w:val="00025BFF"/>
    <w:rsid w:val="00034A7B"/>
    <w:rsid w:val="00034D0E"/>
    <w:rsid w:val="000350B2"/>
    <w:rsid w:val="000351CA"/>
    <w:rsid w:val="0004763E"/>
    <w:rsid w:val="000516E9"/>
    <w:rsid w:val="000531CA"/>
    <w:rsid w:val="0006208F"/>
    <w:rsid w:val="00063C8D"/>
    <w:rsid w:val="00064A95"/>
    <w:rsid w:val="000652D5"/>
    <w:rsid w:val="00070BC7"/>
    <w:rsid w:val="00070F19"/>
    <w:rsid w:val="000725D1"/>
    <w:rsid w:val="0007640D"/>
    <w:rsid w:val="000773C9"/>
    <w:rsid w:val="00085958"/>
    <w:rsid w:val="00085AB1"/>
    <w:rsid w:val="00086235"/>
    <w:rsid w:val="00087002"/>
    <w:rsid w:val="000A1882"/>
    <w:rsid w:val="000A2ED4"/>
    <w:rsid w:val="000A3F0C"/>
    <w:rsid w:val="000B0175"/>
    <w:rsid w:val="000B0B08"/>
    <w:rsid w:val="000B32AC"/>
    <w:rsid w:val="000B58E9"/>
    <w:rsid w:val="000B5C59"/>
    <w:rsid w:val="000B60BB"/>
    <w:rsid w:val="000C2728"/>
    <w:rsid w:val="000C2CBF"/>
    <w:rsid w:val="000C53F1"/>
    <w:rsid w:val="000C5A00"/>
    <w:rsid w:val="000C6E19"/>
    <w:rsid w:val="000C7469"/>
    <w:rsid w:val="000D2440"/>
    <w:rsid w:val="000D2A42"/>
    <w:rsid w:val="000D36B2"/>
    <w:rsid w:val="000D5882"/>
    <w:rsid w:val="000D747B"/>
    <w:rsid w:val="000E09BB"/>
    <w:rsid w:val="000E0A36"/>
    <w:rsid w:val="000E0A5D"/>
    <w:rsid w:val="000E34EF"/>
    <w:rsid w:val="000E4548"/>
    <w:rsid w:val="000E5280"/>
    <w:rsid w:val="000E579E"/>
    <w:rsid w:val="000E66C5"/>
    <w:rsid w:val="000E670D"/>
    <w:rsid w:val="000E6CBD"/>
    <w:rsid w:val="000F0A3E"/>
    <w:rsid w:val="000F1140"/>
    <w:rsid w:val="000F2CDE"/>
    <w:rsid w:val="001019E8"/>
    <w:rsid w:val="0010551A"/>
    <w:rsid w:val="00110430"/>
    <w:rsid w:val="00111339"/>
    <w:rsid w:val="001123EB"/>
    <w:rsid w:val="00113263"/>
    <w:rsid w:val="001219E3"/>
    <w:rsid w:val="00123EFC"/>
    <w:rsid w:val="00124CE0"/>
    <w:rsid w:val="001266FC"/>
    <w:rsid w:val="00131C49"/>
    <w:rsid w:val="0013222D"/>
    <w:rsid w:val="00134CD9"/>
    <w:rsid w:val="00135833"/>
    <w:rsid w:val="0013777E"/>
    <w:rsid w:val="00140DB7"/>
    <w:rsid w:val="001422F6"/>
    <w:rsid w:val="00143189"/>
    <w:rsid w:val="001508EA"/>
    <w:rsid w:val="00155F76"/>
    <w:rsid w:val="001670BE"/>
    <w:rsid w:val="00167557"/>
    <w:rsid w:val="0017018B"/>
    <w:rsid w:val="0017334C"/>
    <w:rsid w:val="0017561D"/>
    <w:rsid w:val="001760D8"/>
    <w:rsid w:val="00176AD9"/>
    <w:rsid w:val="001774AC"/>
    <w:rsid w:val="00181FD2"/>
    <w:rsid w:val="00184352"/>
    <w:rsid w:val="001901B0"/>
    <w:rsid w:val="00194BD6"/>
    <w:rsid w:val="00196D48"/>
    <w:rsid w:val="00196E64"/>
    <w:rsid w:val="001A2176"/>
    <w:rsid w:val="001A424F"/>
    <w:rsid w:val="001A5B3D"/>
    <w:rsid w:val="001A6614"/>
    <w:rsid w:val="001B25E7"/>
    <w:rsid w:val="001B72B0"/>
    <w:rsid w:val="001B77AC"/>
    <w:rsid w:val="001C06FD"/>
    <w:rsid w:val="001C130B"/>
    <w:rsid w:val="001C264A"/>
    <w:rsid w:val="001C266D"/>
    <w:rsid w:val="001C6265"/>
    <w:rsid w:val="001C6703"/>
    <w:rsid w:val="001C7280"/>
    <w:rsid w:val="001D002F"/>
    <w:rsid w:val="001D18C1"/>
    <w:rsid w:val="001D3AEB"/>
    <w:rsid w:val="001E3B38"/>
    <w:rsid w:val="001E43C3"/>
    <w:rsid w:val="001E553C"/>
    <w:rsid w:val="001E5E14"/>
    <w:rsid w:val="001F13A3"/>
    <w:rsid w:val="001F5373"/>
    <w:rsid w:val="00201CA9"/>
    <w:rsid w:val="00203139"/>
    <w:rsid w:val="002031B3"/>
    <w:rsid w:val="00206EF6"/>
    <w:rsid w:val="00207D8D"/>
    <w:rsid w:val="00211E4F"/>
    <w:rsid w:val="002126DC"/>
    <w:rsid w:val="00220E1B"/>
    <w:rsid w:val="0022194D"/>
    <w:rsid w:val="00222BE7"/>
    <w:rsid w:val="00224B00"/>
    <w:rsid w:val="00225684"/>
    <w:rsid w:val="00225891"/>
    <w:rsid w:val="00225A2B"/>
    <w:rsid w:val="00225C81"/>
    <w:rsid w:val="00225E45"/>
    <w:rsid w:val="00226BA3"/>
    <w:rsid w:val="002336D0"/>
    <w:rsid w:val="002338CD"/>
    <w:rsid w:val="00235EF7"/>
    <w:rsid w:val="00237FD0"/>
    <w:rsid w:val="002401BB"/>
    <w:rsid w:val="00241482"/>
    <w:rsid w:val="002414B8"/>
    <w:rsid w:val="00241CCE"/>
    <w:rsid w:val="002435E2"/>
    <w:rsid w:val="00243E84"/>
    <w:rsid w:val="00244488"/>
    <w:rsid w:val="00246C0A"/>
    <w:rsid w:val="00247A72"/>
    <w:rsid w:val="00251BDD"/>
    <w:rsid w:val="0025246C"/>
    <w:rsid w:val="002562DE"/>
    <w:rsid w:val="00257120"/>
    <w:rsid w:val="002623EE"/>
    <w:rsid w:val="00265BD0"/>
    <w:rsid w:val="0027798A"/>
    <w:rsid w:val="0028470E"/>
    <w:rsid w:val="00286750"/>
    <w:rsid w:val="00292DFD"/>
    <w:rsid w:val="00293071"/>
    <w:rsid w:val="002946CB"/>
    <w:rsid w:val="00295043"/>
    <w:rsid w:val="00297169"/>
    <w:rsid w:val="002A3181"/>
    <w:rsid w:val="002A563D"/>
    <w:rsid w:val="002A62E5"/>
    <w:rsid w:val="002A7377"/>
    <w:rsid w:val="002A7E9F"/>
    <w:rsid w:val="002B1A24"/>
    <w:rsid w:val="002B5AE2"/>
    <w:rsid w:val="002B6EC8"/>
    <w:rsid w:val="002B787F"/>
    <w:rsid w:val="002B7F80"/>
    <w:rsid w:val="002C1A9C"/>
    <w:rsid w:val="002C4072"/>
    <w:rsid w:val="002C47D9"/>
    <w:rsid w:val="002D31B6"/>
    <w:rsid w:val="002D3DFE"/>
    <w:rsid w:val="002D4D77"/>
    <w:rsid w:val="002D7721"/>
    <w:rsid w:val="002E0321"/>
    <w:rsid w:val="002E0816"/>
    <w:rsid w:val="002E0E1D"/>
    <w:rsid w:val="002E3678"/>
    <w:rsid w:val="002E492D"/>
    <w:rsid w:val="002E746D"/>
    <w:rsid w:val="002E74F7"/>
    <w:rsid w:val="002E796A"/>
    <w:rsid w:val="002F382F"/>
    <w:rsid w:val="002F4E0E"/>
    <w:rsid w:val="003023CB"/>
    <w:rsid w:val="003027B4"/>
    <w:rsid w:val="0030392C"/>
    <w:rsid w:val="0030453C"/>
    <w:rsid w:val="003058D2"/>
    <w:rsid w:val="00306438"/>
    <w:rsid w:val="00312E12"/>
    <w:rsid w:val="00320130"/>
    <w:rsid w:val="003211ED"/>
    <w:rsid w:val="00321968"/>
    <w:rsid w:val="00330CDF"/>
    <w:rsid w:val="00330D2C"/>
    <w:rsid w:val="00335A7C"/>
    <w:rsid w:val="003443E2"/>
    <w:rsid w:val="00354887"/>
    <w:rsid w:val="00355A2F"/>
    <w:rsid w:val="00356BB8"/>
    <w:rsid w:val="00360887"/>
    <w:rsid w:val="003622A0"/>
    <w:rsid w:val="00362CD1"/>
    <w:rsid w:val="00364252"/>
    <w:rsid w:val="003704B0"/>
    <w:rsid w:val="0037061A"/>
    <w:rsid w:val="00380B09"/>
    <w:rsid w:val="0038511D"/>
    <w:rsid w:val="00387EEB"/>
    <w:rsid w:val="00390713"/>
    <w:rsid w:val="00391954"/>
    <w:rsid w:val="00392EDD"/>
    <w:rsid w:val="00392EE6"/>
    <w:rsid w:val="003A1A08"/>
    <w:rsid w:val="003A1D13"/>
    <w:rsid w:val="003A373E"/>
    <w:rsid w:val="003A3870"/>
    <w:rsid w:val="003A38D8"/>
    <w:rsid w:val="003A3A44"/>
    <w:rsid w:val="003A766D"/>
    <w:rsid w:val="003A7F2B"/>
    <w:rsid w:val="003B7FE3"/>
    <w:rsid w:val="003C2C0C"/>
    <w:rsid w:val="003D02D5"/>
    <w:rsid w:val="003D04A1"/>
    <w:rsid w:val="003D0622"/>
    <w:rsid w:val="003D1791"/>
    <w:rsid w:val="003E2630"/>
    <w:rsid w:val="003E3482"/>
    <w:rsid w:val="003E596A"/>
    <w:rsid w:val="003F0287"/>
    <w:rsid w:val="003F5100"/>
    <w:rsid w:val="00402611"/>
    <w:rsid w:val="00404BB1"/>
    <w:rsid w:val="0041103C"/>
    <w:rsid w:val="004123AD"/>
    <w:rsid w:val="00413DDE"/>
    <w:rsid w:val="00425BEA"/>
    <w:rsid w:val="00426040"/>
    <w:rsid w:val="00427976"/>
    <w:rsid w:val="00427BCF"/>
    <w:rsid w:val="00443903"/>
    <w:rsid w:val="00443D2C"/>
    <w:rsid w:val="0044456C"/>
    <w:rsid w:val="0044536D"/>
    <w:rsid w:val="00446F24"/>
    <w:rsid w:val="00450A90"/>
    <w:rsid w:val="004517D0"/>
    <w:rsid w:val="00462661"/>
    <w:rsid w:val="00463B2B"/>
    <w:rsid w:val="00464229"/>
    <w:rsid w:val="00473766"/>
    <w:rsid w:val="00475572"/>
    <w:rsid w:val="00476EA0"/>
    <w:rsid w:val="004836C1"/>
    <w:rsid w:val="00486C60"/>
    <w:rsid w:val="00491A08"/>
    <w:rsid w:val="004920C5"/>
    <w:rsid w:val="00492BAD"/>
    <w:rsid w:val="00497A88"/>
    <w:rsid w:val="00497DD7"/>
    <w:rsid w:val="004A5D17"/>
    <w:rsid w:val="004B06E8"/>
    <w:rsid w:val="004B097A"/>
    <w:rsid w:val="004B771B"/>
    <w:rsid w:val="004C31E3"/>
    <w:rsid w:val="004C714A"/>
    <w:rsid w:val="004D0BE2"/>
    <w:rsid w:val="004D1DB6"/>
    <w:rsid w:val="004D4EB8"/>
    <w:rsid w:val="004D76EE"/>
    <w:rsid w:val="004E0195"/>
    <w:rsid w:val="004E1401"/>
    <w:rsid w:val="004E56D0"/>
    <w:rsid w:val="004F7A93"/>
    <w:rsid w:val="004F7B58"/>
    <w:rsid w:val="00500161"/>
    <w:rsid w:val="005016E8"/>
    <w:rsid w:val="00505740"/>
    <w:rsid w:val="00506768"/>
    <w:rsid w:val="0051517D"/>
    <w:rsid w:val="00524F58"/>
    <w:rsid w:val="00527E81"/>
    <w:rsid w:val="00527FB5"/>
    <w:rsid w:val="005339EC"/>
    <w:rsid w:val="0053492D"/>
    <w:rsid w:val="00536DDE"/>
    <w:rsid w:val="00537753"/>
    <w:rsid w:val="00537EFD"/>
    <w:rsid w:val="005421F1"/>
    <w:rsid w:val="005447BB"/>
    <w:rsid w:val="00544D77"/>
    <w:rsid w:val="00547492"/>
    <w:rsid w:val="00555059"/>
    <w:rsid w:val="005550DA"/>
    <w:rsid w:val="005636B8"/>
    <w:rsid w:val="00563F3B"/>
    <w:rsid w:val="00565E2D"/>
    <w:rsid w:val="005661E9"/>
    <w:rsid w:val="00566B84"/>
    <w:rsid w:val="00571F59"/>
    <w:rsid w:val="005771B5"/>
    <w:rsid w:val="00577B7C"/>
    <w:rsid w:val="00582782"/>
    <w:rsid w:val="00591D47"/>
    <w:rsid w:val="005935E7"/>
    <w:rsid w:val="00595AA6"/>
    <w:rsid w:val="00595EBB"/>
    <w:rsid w:val="00596D99"/>
    <w:rsid w:val="005A07BE"/>
    <w:rsid w:val="005A2095"/>
    <w:rsid w:val="005A3B14"/>
    <w:rsid w:val="005A48F3"/>
    <w:rsid w:val="005A621F"/>
    <w:rsid w:val="005A62F2"/>
    <w:rsid w:val="005A71E5"/>
    <w:rsid w:val="005A7877"/>
    <w:rsid w:val="005B1A12"/>
    <w:rsid w:val="005B32F1"/>
    <w:rsid w:val="005B5C7B"/>
    <w:rsid w:val="005B67BB"/>
    <w:rsid w:val="005B702B"/>
    <w:rsid w:val="005B7A91"/>
    <w:rsid w:val="005C160D"/>
    <w:rsid w:val="005C299F"/>
    <w:rsid w:val="005C3C77"/>
    <w:rsid w:val="005C5F68"/>
    <w:rsid w:val="005C7189"/>
    <w:rsid w:val="005D24FD"/>
    <w:rsid w:val="005D2D3A"/>
    <w:rsid w:val="005D4F1C"/>
    <w:rsid w:val="005D787E"/>
    <w:rsid w:val="005D7E9E"/>
    <w:rsid w:val="005E5102"/>
    <w:rsid w:val="005E5558"/>
    <w:rsid w:val="005E7F5C"/>
    <w:rsid w:val="005F255A"/>
    <w:rsid w:val="005F315A"/>
    <w:rsid w:val="005F38F7"/>
    <w:rsid w:val="005F5E4C"/>
    <w:rsid w:val="0060403A"/>
    <w:rsid w:val="00604775"/>
    <w:rsid w:val="00606E84"/>
    <w:rsid w:val="0060780E"/>
    <w:rsid w:val="006105DB"/>
    <w:rsid w:val="0061062C"/>
    <w:rsid w:val="006114F2"/>
    <w:rsid w:val="00620FB3"/>
    <w:rsid w:val="00622169"/>
    <w:rsid w:val="00630771"/>
    <w:rsid w:val="006333A5"/>
    <w:rsid w:val="006339FE"/>
    <w:rsid w:val="00635C3B"/>
    <w:rsid w:val="00635D69"/>
    <w:rsid w:val="0063676E"/>
    <w:rsid w:val="00636AD4"/>
    <w:rsid w:val="0064208E"/>
    <w:rsid w:val="00650B77"/>
    <w:rsid w:val="00653A83"/>
    <w:rsid w:val="0065532B"/>
    <w:rsid w:val="00655E8E"/>
    <w:rsid w:val="00657023"/>
    <w:rsid w:val="00657D37"/>
    <w:rsid w:val="0066307C"/>
    <w:rsid w:val="0066414B"/>
    <w:rsid w:val="006642B0"/>
    <w:rsid w:val="0066734A"/>
    <w:rsid w:val="00667B86"/>
    <w:rsid w:val="00670564"/>
    <w:rsid w:val="00672973"/>
    <w:rsid w:val="00677322"/>
    <w:rsid w:val="00677FAE"/>
    <w:rsid w:val="00684D0B"/>
    <w:rsid w:val="00685181"/>
    <w:rsid w:val="00687089"/>
    <w:rsid w:val="00687275"/>
    <w:rsid w:val="006902C7"/>
    <w:rsid w:val="00693401"/>
    <w:rsid w:val="00694DAB"/>
    <w:rsid w:val="0069793F"/>
    <w:rsid w:val="006B19AE"/>
    <w:rsid w:val="006B38B9"/>
    <w:rsid w:val="006B42B5"/>
    <w:rsid w:val="006B77FE"/>
    <w:rsid w:val="006C09EE"/>
    <w:rsid w:val="006C1A65"/>
    <w:rsid w:val="006C6224"/>
    <w:rsid w:val="006D1DE5"/>
    <w:rsid w:val="006D36FF"/>
    <w:rsid w:val="006E037A"/>
    <w:rsid w:val="006E18DD"/>
    <w:rsid w:val="006E3CFA"/>
    <w:rsid w:val="006E46E5"/>
    <w:rsid w:val="006F1688"/>
    <w:rsid w:val="006F1DD1"/>
    <w:rsid w:val="006F59F9"/>
    <w:rsid w:val="006F62F6"/>
    <w:rsid w:val="00700052"/>
    <w:rsid w:val="00701F04"/>
    <w:rsid w:val="00705057"/>
    <w:rsid w:val="0070525C"/>
    <w:rsid w:val="00706F03"/>
    <w:rsid w:val="0070754C"/>
    <w:rsid w:val="00707DAA"/>
    <w:rsid w:val="00713984"/>
    <w:rsid w:val="00714FB5"/>
    <w:rsid w:val="007169B8"/>
    <w:rsid w:val="00721D3E"/>
    <w:rsid w:val="0072268A"/>
    <w:rsid w:val="00723655"/>
    <w:rsid w:val="00726438"/>
    <w:rsid w:val="0072773F"/>
    <w:rsid w:val="00731A66"/>
    <w:rsid w:val="00732174"/>
    <w:rsid w:val="00733783"/>
    <w:rsid w:val="0074194A"/>
    <w:rsid w:val="00742341"/>
    <w:rsid w:val="007423C5"/>
    <w:rsid w:val="007450FA"/>
    <w:rsid w:val="007574D1"/>
    <w:rsid w:val="007605B1"/>
    <w:rsid w:val="0076077D"/>
    <w:rsid w:val="00763AC4"/>
    <w:rsid w:val="00764806"/>
    <w:rsid w:val="00764DD3"/>
    <w:rsid w:val="007656D5"/>
    <w:rsid w:val="00766D59"/>
    <w:rsid w:val="007674D8"/>
    <w:rsid w:val="00770F65"/>
    <w:rsid w:val="00771B4A"/>
    <w:rsid w:val="00772652"/>
    <w:rsid w:val="0077523C"/>
    <w:rsid w:val="00775302"/>
    <w:rsid w:val="00775403"/>
    <w:rsid w:val="00776824"/>
    <w:rsid w:val="0078020A"/>
    <w:rsid w:val="00782577"/>
    <w:rsid w:val="00783148"/>
    <w:rsid w:val="007856C7"/>
    <w:rsid w:val="00787BDD"/>
    <w:rsid w:val="007914E8"/>
    <w:rsid w:val="0079467A"/>
    <w:rsid w:val="0079508B"/>
    <w:rsid w:val="007A0A8C"/>
    <w:rsid w:val="007A0CA9"/>
    <w:rsid w:val="007A6B2A"/>
    <w:rsid w:val="007A765F"/>
    <w:rsid w:val="007B06AE"/>
    <w:rsid w:val="007B4B5C"/>
    <w:rsid w:val="007B5F8E"/>
    <w:rsid w:val="007B6589"/>
    <w:rsid w:val="007B695D"/>
    <w:rsid w:val="007C42BA"/>
    <w:rsid w:val="007C5F05"/>
    <w:rsid w:val="007D1BF2"/>
    <w:rsid w:val="007D31AA"/>
    <w:rsid w:val="007D408F"/>
    <w:rsid w:val="007D4538"/>
    <w:rsid w:val="007D790F"/>
    <w:rsid w:val="007D7DD9"/>
    <w:rsid w:val="007E0699"/>
    <w:rsid w:val="007E0E94"/>
    <w:rsid w:val="007E312A"/>
    <w:rsid w:val="007E3355"/>
    <w:rsid w:val="007F7049"/>
    <w:rsid w:val="008024FB"/>
    <w:rsid w:val="0081170F"/>
    <w:rsid w:val="00812F7D"/>
    <w:rsid w:val="00814723"/>
    <w:rsid w:val="00815D45"/>
    <w:rsid w:val="00821B38"/>
    <w:rsid w:val="00824FC3"/>
    <w:rsid w:val="008253F8"/>
    <w:rsid w:val="00825CF7"/>
    <w:rsid w:val="00826890"/>
    <w:rsid w:val="00831E0B"/>
    <w:rsid w:val="00834312"/>
    <w:rsid w:val="008363EC"/>
    <w:rsid w:val="008369AA"/>
    <w:rsid w:val="00837147"/>
    <w:rsid w:val="0084096B"/>
    <w:rsid w:val="00841009"/>
    <w:rsid w:val="008459E0"/>
    <w:rsid w:val="00851731"/>
    <w:rsid w:val="00852861"/>
    <w:rsid w:val="0085516A"/>
    <w:rsid w:val="00855DE2"/>
    <w:rsid w:val="00856D71"/>
    <w:rsid w:val="00860780"/>
    <w:rsid w:val="00867062"/>
    <w:rsid w:val="00870425"/>
    <w:rsid w:val="008731F1"/>
    <w:rsid w:val="00875324"/>
    <w:rsid w:val="0088177C"/>
    <w:rsid w:val="00884B3D"/>
    <w:rsid w:val="008875A9"/>
    <w:rsid w:val="0089357E"/>
    <w:rsid w:val="008952C6"/>
    <w:rsid w:val="00896D20"/>
    <w:rsid w:val="00897507"/>
    <w:rsid w:val="008A3A05"/>
    <w:rsid w:val="008A48A1"/>
    <w:rsid w:val="008A6906"/>
    <w:rsid w:val="008A6BA3"/>
    <w:rsid w:val="008B2C4E"/>
    <w:rsid w:val="008B33B1"/>
    <w:rsid w:val="008B54F7"/>
    <w:rsid w:val="008B5C37"/>
    <w:rsid w:val="008B77C8"/>
    <w:rsid w:val="008C53F9"/>
    <w:rsid w:val="008C6C46"/>
    <w:rsid w:val="008D0C60"/>
    <w:rsid w:val="008D13C3"/>
    <w:rsid w:val="008D4957"/>
    <w:rsid w:val="008D790A"/>
    <w:rsid w:val="008E021F"/>
    <w:rsid w:val="008E0465"/>
    <w:rsid w:val="008E401E"/>
    <w:rsid w:val="008E54CE"/>
    <w:rsid w:val="008E5559"/>
    <w:rsid w:val="008E55E9"/>
    <w:rsid w:val="008E677C"/>
    <w:rsid w:val="008E76BE"/>
    <w:rsid w:val="008F22D8"/>
    <w:rsid w:val="008F4541"/>
    <w:rsid w:val="008F61FB"/>
    <w:rsid w:val="008F73B1"/>
    <w:rsid w:val="008F7A09"/>
    <w:rsid w:val="008F7E1F"/>
    <w:rsid w:val="0090269E"/>
    <w:rsid w:val="009051D8"/>
    <w:rsid w:val="00905F86"/>
    <w:rsid w:val="00906B1E"/>
    <w:rsid w:val="00912F87"/>
    <w:rsid w:val="00914DCD"/>
    <w:rsid w:val="009209E4"/>
    <w:rsid w:val="0092378A"/>
    <w:rsid w:val="00930CDA"/>
    <w:rsid w:val="0093314A"/>
    <w:rsid w:val="0093591A"/>
    <w:rsid w:val="00935B0D"/>
    <w:rsid w:val="009540DB"/>
    <w:rsid w:val="009613DE"/>
    <w:rsid w:val="00963140"/>
    <w:rsid w:val="00967D55"/>
    <w:rsid w:val="009747B5"/>
    <w:rsid w:val="0097541A"/>
    <w:rsid w:val="009819BB"/>
    <w:rsid w:val="00987827"/>
    <w:rsid w:val="00987FBD"/>
    <w:rsid w:val="00990AF1"/>
    <w:rsid w:val="00991205"/>
    <w:rsid w:val="009927B5"/>
    <w:rsid w:val="009A06B8"/>
    <w:rsid w:val="009A0C28"/>
    <w:rsid w:val="009A1143"/>
    <w:rsid w:val="009A2C00"/>
    <w:rsid w:val="009A3447"/>
    <w:rsid w:val="009A4461"/>
    <w:rsid w:val="009A63E3"/>
    <w:rsid w:val="009C55BF"/>
    <w:rsid w:val="009D1BDA"/>
    <w:rsid w:val="009D44CF"/>
    <w:rsid w:val="009D5D93"/>
    <w:rsid w:val="009D6747"/>
    <w:rsid w:val="009E2D60"/>
    <w:rsid w:val="009E5AD1"/>
    <w:rsid w:val="009E7389"/>
    <w:rsid w:val="009F3DBE"/>
    <w:rsid w:val="009F560E"/>
    <w:rsid w:val="009F563D"/>
    <w:rsid w:val="009F6B08"/>
    <w:rsid w:val="00A03091"/>
    <w:rsid w:val="00A05200"/>
    <w:rsid w:val="00A06388"/>
    <w:rsid w:val="00A12BEE"/>
    <w:rsid w:val="00A13506"/>
    <w:rsid w:val="00A14012"/>
    <w:rsid w:val="00A168E8"/>
    <w:rsid w:val="00A16BF3"/>
    <w:rsid w:val="00A22090"/>
    <w:rsid w:val="00A23953"/>
    <w:rsid w:val="00A24AA3"/>
    <w:rsid w:val="00A265DF"/>
    <w:rsid w:val="00A27C94"/>
    <w:rsid w:val="00A27CD2"/>
    <w:rsid w:val="00A36814"/>
    <w:rsid w:val="00A4003B"/>
    <w:rsid w:val="00A430AE"/>
    <w:rsid w:val="00A45D91"/>
    <w:rsid w:val="00A50227"/>
    <w:rsid w:val="00A51A46"/>
    <w:rsid w:val="00A5297D"/>
    <w:rsid w:val="00A54D62"/>
    <w:rsid w:val="00A55017"/>
    <w:rsid w:val="00A565E9"/>
    <w:rsid w:val="00A56AB0"/>
    <w:rsid w:val="00A613C6"/>
    <w:rsid w:val="00A62562"/>
    <w:rsid w:val="00A679DD"/>
    <w:rsid w:val="00A70F3D"/>
    <w:rsid w:val="00A73841"/>
    <w:rsid w:val="00A74869"/>
    <w:rsid w:val="00A76029"/>
    <w:rsid w:val="00A76DAD"/>
    <w:rsid w:val="00A80E5B"/>
    <w:rsid w:val="00A853C9"/>
    <w:rsid w:val="00A910D3"/>
    <w:rsid w:val="00A91116"/>
    <w:rsid w:val="00A95D59"/>
    <w:rsid w:val="00A971A4"/>
    <w:rsid w:val="00AA2157"/>
    <w:rsid w:val="00AA2AC4"/>
    <w:rsid w:val="00AA42D9"/>
    <w:rsid w:val="00AA6658"/>
    <w:rsid w:val="00AB0F00"/>
    <w:rsid w:val="00AB4F50"/>
    <w:rsid w:val="00AC27A8"/>
    <w:rsid w:val="00AC2A5F"/>
    <w:rsid w:val="00AC5126"/>
    <w:rsid w:val="00AC5696"/>
    <w:rsid w:val="00AC6F86"/>
    <w:rsid w:val="00AD75A5"/>
    <w:rsid w:val="00AD7609"/>
    <w:rsid w:val="00AE04E5"/>
    <w:rsid w:val="00AE73B1"/>
    <w:rsid w:val="00AF0EE9"/>
    <w:rsid w:val="00AF389F"/>
    <w:rsid w:val="00AF6BAD"/>
    <w:rsid w:val="00AF7A38"/>
    <w:rsid w:val="00B06CBB"/>
    <w:rsid w:val="00B07BD5"/>
    <w:rsid w:val="00B17D84"/>
    <w:rsid w:val="00B248D7"/>
    <w:rsid w:val="00B25471"/>
    <w:rsid w:val="00B25E5E"/>
    <w:rsid w:val="00B26D77"/>
    <w:rsid w:val="00B3187E"/>
    <w:rsid w:val="00B330BC"/>
    <w:rsid w:val="00B34918"/>
    <w:rsid w:val="00B4254C"/>
    <w:rsid w:val="00B43EF1"/>
    <w:rsid w:val="00B45DD1"/>
    <w:rsid w:val="00B4694E"/>
    <w:rsid w:val="00B47BDE"/>
    <w:rsid w:val="00B53DB7"/>
    <w:rsid w:val="00B57B0E"/>
    <w:rsid w:val="00B60416"/>
    <w:rsid w:val="00B611B9"/>
    <w:rsid w:val="00B6262E"/>
    <w:rsid w:val="00B64B08"/>
    <w:rsid w:val="00B6697E"/>
    <w:rsid w:val="00B71A1F"/>
    <w:rsid w:val="00B72F2A"/>
    <w:rsid w:val="00B733F5"/>
    <w:rsid w:val="00B74F71"/>
    <w:rsid w:val="00B8080E"/>
    <w:rsid w:val="00B816CE"/>
    <w:rsid w:val="00B84082"/>
    <w:rsid w:val="00B8738B"/>
    <w:rsid w:val="00B90D88"/>
    <w:rsid w:val="00B92469"/>
    <w:rsid w:val="00B9407C"/>
    <w:rsid w:val="00B9662D"/>
    <w:rsid w:val="00B96A10"/>
    <w:rsid w:val="00B97CD3"/>
    <w:rsid w:val="00BA1DD5"/>
    <w:rsid w:val="00BA4440"/>
    <w:rsid w:val="00BA48AB"/>
    <w:rsid w:val="00BA53E3"/>
    <w:rsid w:val="00BB0D3D"/>
    <w:rsid w:val="00BB3E01"/>
    <w:rsid w:val="00BB54F9"/>
    <w:rsid w:val="00BB55C4"/>
    <w:rsid w:val="00BB5639"/>
    <w:rsid w:val="00BC3A6C"/>
    <w:rsid w:val="00BC42B5"/>
    <w:rsid w:val="00BC4829"/>
    <w:rsid w:val="00BC5D08"/>
    <w:rsid w:val="00BD2C87"/>
    <w:rsid w:val="00BD3F92"/>
    <w:rsid w:val="00BD5488"/>
    <w:rsid w:val="00BD5EC6"/>
    <w:rsid w:val="00BD73BB"/>
    <w:rsid w:val="00BE0A54"/>
    <w:rsid w:val="00BE6F45"/>
    <w:rsid w:val="00BF00B8"/>
    <w:rsid w:val="00BF1930"/>
    <w:rsid w:val="00BF38E2"/>
    <w:rsid w:val="00BF574F"/>
    <w:rsid w:val="00C011EA"/>
    <w:rsid w:val="00C064F7"/>
    <w:rsid w:val="00C0757A"/>
    <w:rsid w:val="00C14BE5"/>
    <w:rsid w:val="00C16E9B"/>
    <w:rsid w:val="00C20A23"/>
    <w:rsid w:val="00C267EA"/>
    <w:rsid w:val="00C27B6C"/>
    <w:rsid w:val="00C33049"/>
    <w:rsid w:val="00C34040"/>
    <w:rsid w:val="00C421D7"/>
    <w:rsid w:val="00C5226E"/>
    <w:rsid w:val="00C55CCC"/>
    <w:rsid w:val="00C640B5"/>
    <w:rsid w:val="00C66EA1"/>
    <w:rsid w:val="00C74323"/>
    <w:rsid w:val="00C754E6"/>
    <w:rsid w:val="00C77BD4"/>
    <w:rsid w:val="00C979BB"/>
    <w:rsid w:val="00CB7C9C"/>
    <w:rsid w:val="00CC15AD"/>
    <w:rsid w:val="00CC3392"/>
    <w:rsid w:val="00CC3DF5"/>
    <w:rsid w:val="00CC715D"/>
    <w:rsid w:val="00CD6D61"/>
    <w:rsid w:val="00CD7844"/>
    <w:rsid w:val="00CE166B"/>
    <w:rsid w:val="00CE410F"/>
    <w:rsid w:val="00CE64EC"/>
    <w:rsid w:val="00CF381C"/>
    <w:rsid w:val="00CF3B42"/>
    <w:rsid w:val="00CF50F2"/>
    <w:rsid w:val="00CF7219"/>
    <w:rsid w:val="00D01E1B"/>
    <w:rsid w:val="00D03DDA"/>
    <w:rsid w:val="00D05077"/>
    <w:rsid w:val="00D1025F"/>
    <w:rsid w:val="00D117B1"/>
    <w:rsid w:val="00D170F8"/>
    <w:rsid w:val="00D23ECA"/>
    <w:rsid w:val="00D2731E"/>
    <w:rsid w:val="00D308EF"/>
    <w:rsid w:val="00D31301"/>
    <w:rsid w:val="00D32F72"/>
    <w:rsid w:val="00D34ECD"/>
    <w:rsid w:val="00D37BBD"/>
    <w:rsid w:val="00D404F2"/>
    <w:rsid w:val="00D40E6B"/>
    <w:rsid w:val="00D42CD1"/>
    <w:rsid w:val="00D459FE"/>
    <w:rsid w:val="00D502EC"/>
    <w:rsid w:val="00D510D5"/>
    <w:rsid w:val="00D54579"/>
    <w:rsid w:val="00D55018"/>
    <w:rsid w:val="00D552B4"/>
    <w:rsid w:val="00D61DCE"/>
    <w:rsid w:val="00D63B8C"/>
    <w:rsid w:val="00D63E86"/>
    <w:rsid w:val="00D65FBB"/>
    <w:rsid w:val="00D709CF"/>
    <w:rsid w:val="00D73988"/>
    <w:rsid w:val="00D75DAF"/>
    <w:rsid w:val="00D77AF5"/>
    <w:rsid w:val="00D813DB"/>
    <w:rsid w:val="00D82549"/>
    <w:rsid w:val="00D83589"/>
    <w:rsid w:val="00D90750"/>
    <w:rsid w:val="00D924A0"/>
    <w:rsid w:val="00D9317D"/>
    <w:rsid w:val="00D94F96"/>
    <w:rsid w:val="00D962C1"/>
    <w:rsid w:val="00DA0754"/>
    <w:rsid w:val="00DA14AF"/>
    <w:rsid w:val="00DA26BC"/>
    <w:rsid w:val="00DA2A4E"/>
    <w:rsid w:val="00DA4C53"/>
    <w:rsid w:val="00DA4D87"/>
    <w:rsid w:val="00DA5BF2"/>
    <w:rsid w:val="00DA6C46"/>
    <w:rsid w:val="00DA6CCC"/>
    <w:rsid w:val="00DA7268"/>
    <w:rsid w:val="00DB42B4"/>
    <w:rsid w:val="00DB5E65"/>
    <w:rsid w:val="00DB7003"/>
    <w:rsid w:val="00DC1E78"/>
    <w:rsid w:val="00DC3689"/>
    <w:rsid w:val="00DC5D6F"/>
    <w:rsid w:val="00DC7FF5"/>
    <w:rsid w:val="00DD1A0B"/>
    <w:rsid w:val="00DD33B9"/>
    <w:rsid w:val="00DD64DE"/>
    <w:rsid w:val="00DD7CFC"/>
    <w:rsid w:val="00DE2F8B"/>
    <w:rsid w:val="00DF2E04"/>
    <w:rsid w:val="00DF67C0"/>
    <w:rsid w:val="00E0423D"/>
    <w:rsid w:val="00E06FB6"/>
    <w:rsid w:val="00E07CA7"/>
    <w:rsid w:val="00E138BC"/>
    <w:rsid w:val="00E1674D"/>
    <w:rsid w:val="00E177B8"/>
    <w:rsid w:val="00E22A66"/>
    <w:rsid w:val="00E241BA"/>
    <w:rsid w:val="00E24A6C"/>
    <w:rsid w:val="00E2706A"/>
    <w:rsid w:val="00E34750"/>
    <w:rsid w:val="00E35B22"/>
    <w:rsid w:val="00E361FE"/>
    <w:rsid w:val="00E426DD"/>
    <w:rsid w:val="00E43C71"/>
    <w:rsid w:val="00E45768"/>
    <w:rsid w:val="00E45EE1"/>
    <w:rsid w:val="00E53B74"/>
    <w:rsid w:val="00E6272A"/>
    <w:rsid w:val="00E6741A"/>
    <w:rsid w:val="00E70239"/>
    <w:rsid w:val="00E71991"/>
    <w:rsid w:val="00E73E89"/>
    <w:rsid w:val="00E76D7F"/>
    <w:rsid w:val="00E80C50"/>
    <w:rsid w:val="00EA1ADA"/>
    <w:rsid w:val="00EA2F05"/>
    <w:rsid w:val="00EA3977"/>
    <w:rsid w:val="00EB150E"/>
    <w:rsid w:val="00EB43B1"/>
    <w:rsid w:val="00EB5CCF"/>
    <w:rsid w:val="00EC01CC"/>
    <w:rsid w:val="00EC22CE"/>
    <w:rsid w:val="00EC51BF"/>
    <w:rsid w:val="00ED0B26"/>
    <w:rsid w:val="00ED1390"/>
    <w:rsid w:val="00ED1754"/>
    <w:rsid w:val="00EE1549"/>
    <w:rsid w:val="00EE232D"/>
    <w:rsid w:val="00EE50F5"/>
    <w:rsid w:val="00EE5FE9"/>
    <w:rsid w:val="00EE6CFD"/>
    <w:rsid w:val="00EE78E5"/>
    <w:rsid w:val="00EE7CF2"/>
    <w:rsid w:val="00EF0038"/>
    <w:rsid w:val="00EF4E56"/>
    <w:rsid w:val="00EF54CB"/>
    <w:rsid w:val="00EF78C8"/>
    <w:rsid w:val="00F0187D"/>
    <w:rsid w:val="00F0280D"/>
    <w:rsid w:val="00F0733A"/>
    <w:rsid w:val="00F079D7"/>
    <w:rsid w:val="00F11508"/>
    <w:rsid w:val="00F124ED"/>
    <w:rsid w:val="00F13C1D"/>
    <w:rsid w:val="00F14429"/>
    <w:rsid w:val="00F153B8"/>
    <w:rsid w:val="00F15D12"/>
    <w:rsid w:val="00F229FF"/>
    <w:rsid w:val="00F22C19"/>
    <w:rsid w:val="00F22C1E"/>
    <w:rsid w:val="00F22FAC"/>
    <w:rsid w:val="00F24BAF"/>
    <w:rsid w:val="00F258CF"/>
    <w:rsid w:val="00F25EA1"/>
    <w:rsid w:val="00F267C7"/>
    <w:rsid w:val="00F337BE"/>
    <w:rsid w:val="00F33A76"/>
    <w:rsid w:val="00F37090"/>
    <w:rsid w:val="00F43A1E"/>
    <w:rsid w:val="00F45096"/>
    <w:rsid w:val="00F54DC1"/>
    <w:rsid w:val="00F561DB"/>
    <w:rsid w:val="00F620AC"/>
    <w:rsid w:val="00F627D2"/>
    <w:rsid w:val="00F65A7E"/>
    <w:rsid w:val="00F67716"/>
    <w:rsid w:val="00F6791F"/>
    <w:rsid w:val="00F70C43"/>
    <w:rsid w:val="00F773C6"/>
    <w:rsid w:val="00F7796F"/>
    <w:rsid w:val="00F80740"/>
    <w:rsid w:val="00F9084A"/>
    <w:rsid w:val="00F93664"/>
    <w:rsid w:val="00F93A76"/>
    <w:rsid w:val="00FA3D52"/>
    <w:rsid w:val="00FA406B"/>
    <w:rsid w:val="00FA5BC4"/>
    <w:rsid w:val="00FA746A"/>
    <w:rsid w:val="00FA7CE8"/>
    <w:rsid w:val="00FB2FF5"/>
    <w:rsid w:val="00FB36D7"/>
    <w:rsid w:val="00FB512F"/>
    <w:rsid w:val="00FB74DF"/>
    <w:rsid w:val="00FB772A"/>
    <w:rsid w:val="00FC01B1"/>
    <w:rsid w:val="00FC0F98"/>
    <w:rsid w:val="00FC2F13"/>
    <w:rsid w:val="00FC3CF5"/>
    <w:rsid w:val="00FC6D93"/>
    <w:rsid w:val="00FC7958"/>
    <w:rsid w:val="00FD1DF3"/>
    <w:rsid w:val="00FD409F"/>
    <w:rsid w:val="00FD5144"/>
    <w:rsid w:val="00FE6CB9"/>
    <w:rsid w:val="00FE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5:docId w15:val="{A4770487-D861-4AF1-AC1B-70258041B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BD3F92"/>
    <w:pPr>
      <w:spacing w:before="60" w:after="60" w:line="360" w:lineRule="exact"/>
      <w:ind w:firstLine="567"/>
      <w:jc w:val="both"/>
    </w:pPr>
    <w:rPr>
      <w:sz w:val="24"/>
    </w:rPr>
  </w:style>
  <w:style w:type="paragraph" w:styleId="Nadpis1">
    <w:name w:val="heading 1"/>
    <w:basedOn w:val="Normln"/>
    <w:next w:val="Nadpis2"/>
    <w:qFormat/>
    <w:rsid w:val="00BD3F92"/>
    <w:pPr>
      <w:keepNext/>
      <w:keepLines/>
      <w:pageBreakBefore/>
      <w:numPr>
        <w:numId w:val="1"/>
      </w:numPr>
      <w:spacing w:line="360" w:lineRule="auto"/>
      <w:ind w:firstLine="0"/>
      <w:outlineLvl w:val="0"/>
    </w:pPr>
    <w:rPr>
      <w:rFonts w:ascii="Arial" w:hAnsi="Arial"/>
      <w:b/>
      <w:smallCaps/>
      <w:spacing w:val="20"/>
      <w:kern w:val="28"/>
      <w:sz w:val="36"/>
      <w:u w:val="single"/>
    </w:rPr>
  </w:style>
  <w:style w:type="paragraph" w:styleId="Nadpis2">
    <w:name w:val="heading 2"/>
    <w:basedOn w:val="Nadpis1"/>
    <w:next w:val="Normln"/>
    <w:qFormat/>
    <w:rsid w:val="00BD3F92"/>
    <w:pPr>
      <w:pageBreakBefore w:val="0"/>
      <w:numPr>
        <w:ilvl w:val="1"/>
      </w:numPr>
      <w:spacing w:before="300"/>
      <w:outlineLvl w:val="1"/>
    </w:pPr>
    <w:rPr>
      <w:sz w:val="32"/>
    </w:rPr>
  </w:style>
  <w:style w:type="paragraph" w:styleId="Nadpis3">
    <w:name w:val="heading 3"/>
    <w:basedOn w:val="Nadpis2"/>
    <w:next w:val="Normln"/>
    <w:qFormat/>
    <w:rsid w:val="00BD3F92"/>
    <w:pPr>
      <w:numPr>
        <w:ilvl w:val="2"/>
      </w:numPr>
      <w:outlineLvl w:val="2"/>
    </w:pPr>
    <w:rPr>
      <w:sz w:val="29"/>
    </w:rPr>
  </w:style>
  <w:style w:type="paragraph" w:styleId="Nadpis4">
    <w:name w:val="heading 4"/>
    <w:basedOn w:val="Nadpis3"/>
    <w:next w:val="Normln"/>
    <w:pPr>
      <w:numPr>
        <w:ilvl w:val="3"/>
      </w:numPr>
      <w:outlineLvl w:val="3"/>
    </w:pPr>
    <w:rPr>
      <w:sz w:val="27"/>
    </w:rPr>
  </w:style>
  <w:style w:type="paragraph" w:styleId="Nadpis5">
    <w:name w:val="heading 5"/>
    <w:basedOn w:val="Nadpis4"/>
    <w:next w:val="Normln"/>
    <w:pPr>
      <w:numPr>
        <w:ilvl w:val="4"/>
      </w:numPr>
      <w:outlineLvl w:val="4"/>
    </w:pPr>
    <w:rPr>
      <w:sz w:val="26"/>
    </w:rPr>
  </w:style>
  <w:style w:type="paragraph" w:styleId="Nadpis6">
    <w:name w:val="heading 6"/>
    <w:basedOn w:val="Nadpis5"/>
    <w:next w:val="Normln"/>
    <w:qFormat/>
    <w:pPr>
      <w:numPr>
        <w:ilvl w:val="0"/>
        <w:numId w:val="0"/>
      </w:numPr>
      <w:spacing w:line="240" w:lineRule="auto"/>
      <w:outlineLvl w:val="5"/>
    </w:pPr>
    <w:rPr>
      <w:b w:val="0"/>
    </w:rPr>
  </w:style>
  <w:style w:type="paragraph" w:styleId="Nadpis7">
    <w:name w:val="heading 7"/>
    <w:basedOn w:val="Nadpis6"/>
    <w:next w:val="Normln"/>
    <w:pPr>
      <w:outlineLvl w:val="6"/>
    </w:pPr>
  </w:style>
  <w:style w:type="paragraph" w:styleId="Nadpis8">
    <w:name w:val="heading 8"/>
    <w:basedOn w:val="Nadpis7"/>
    <w:next w:val="Normln"/>
    <w:pPr>
      <w:outlineLvl w:val="7"/>
    </w:pPr>
  </w:style>
  <w:style w:type="paragraph" w:styleId="Nadpis9">
    <w:name w:val="heading 9"/>
    <w:basedOn w:val="Nadpis8"/>
    <w:next w:val="Normln"/>
    <w:pPr>
      <w:outlineLvl w:val="8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Psac">
    <w:name w:val="Psací"/>
    <w:basedOn w:val="Normln"/>
    <w:pPr>
      <w:jc w:val="left"/>
    </w:pPr>
    <w:rPr>
      <w:rFonts w:ascii="Courier New" w:hAnsi="Courier New"/>
      <w:i/>
    </w:rPr>
  </w:style>
  <w:style w:type="paragraph" w:styleId="Titulek">
    <w:name w:val="caption"/>
    <w:basedOn w:val="Normln"/>
    <w:next w:val="Normln"/>
    <w:pPr>
      <w:spacing w:before="120" w:after="120"/>
    </w:pPr>
    <w:rPr>
      <w:i/>
    </w:rPr>
  </w:style>
  <w:style w:type="paragraph" w:customStyle="1" w:styleId="Titul">
    <w:name w:val="Titul"/>
    <w:basedOn w:val="Normln"/>
    <w:next w:val="Normln"/>
    <w:pPr>
      <w:jc w:val="center"/>
    </w:pPr>
    <w:rPr>
      <w:b/>
      <w:caps/>
      <w:spacing w:val="20"/>
      <w:sz w:val="72"/>
    </w:r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  <w:rPr>
      <w:rFonts w:ascii="Arial" w:hAnsi="Arial"/>
      <w:sz w:val="20"/>
    </w:rPr>
  </w:style>
  <w:style w:type="character" w:styleId="slostrnky">
    <w:name w:val="page number"/>
    <w:basedOn w:val="Standardnpsmoodstavce"/>
  </w:style>
  <w:style w:type="paragraph" w:styleId="Zhlav">
    <w:name w:val="header"/>
    <w:basedOn w:val="Normln"/>
    <w:pPr>
      <w:tabs>
        <w:tab w:val="center" w:pos="4536"/>
        <w:tab w:val="right" w:pos="9072"/>
      </w:tabs>
    </w:pPr>
  </w:style>
  <w:style w:type="character" w:styleId="Hypertextovodkaz">
    <w:name w:val="Hyperlink"/>
    <w:basedOn w:val="Standardnpsmoodstavce"/>
    <w:uiPriority w:val="99"/>
    <w:rPr>
      <w:color w:val="0000FF"/>
      <w:u w:val="single"/>
    </w:rPr>
  </w:style>
  <w:style w:type="paragraph" w:styleId="Zkladntext">
    <w:name w:val="Body Text"/>
    <w:basedOn w:val="Normln"/>
    <w:pPr>
      <w:jc w:val="left"/>
    </w:pPr>
  </w:style>
  <w:style w:type="paragraph" w:styleId="Obsah1">
    <w:name w:val="toc 1"/>
    <w:basedOn w:val="Normln"/>
    <w:next w:val="Normln"/>
    <w:autoRedefine/>
    <w:uiPriority w:val="39"/>
  </w:style>
  <w:style w:type="paragraph" w:styleId="Obsah2">
    <w:name w:val="toc 2"/>
    <w:basedOn w:val="Normln"/>
    <w:next w:val="Normln"/>
    <w:autoRedefine/>
    <w:uiPriority w:val="39"/>
    <w:pPr>
      <w:ind w:left="240"/>
    </w:pPr>
  </w:style>
  <w:style w:type="paragraph" w:styleId="Obsah3">
    <w:name w:val="toc 3"/>
    <w:basedOn w:val="Normln"/>
    <w:next w:val="Normln"/>
    <w:autoRedefine/>
    <w:uiPriority w:val="39"/>
    <w:pPr>
      <w:ind w:left="480"/>
    </w:pPr>
  </w:style>
  <w:style w:type="paragraph" w:styleId="Obsah4">
    <w:name w:val="toc 4"/>
    <w:basedOn w:val="Normln"/>
    <w:next w:val="Normln"/>
    <w:autoRedefine/>
    <w:semiHidden/>
    <w:pPr>
      <w:ind w:left="720"/>
    </w:pPr>
  </w:style>
  <w:style w:type="paragraph" w:styleId="Obsah5">
    <w:name w:val="toc 5"/>
    <w:basedOn w:val="Normln"/>
    <w:next w:val="Normln"/>
    <w:autoRedefine/>
    <w:semiHidden/>
    <w:pPr>
      <w:ind w:left="960"/>
    </w:pPr>
  </w:style>
  <w:style w:type="paragraph" w:styleId="Obsah6">
    <w:name w:val="toc 6"/>
    <w:basedOn w:val="Normln"/>
    <w:next w:val="Normln"/>
    <w:autoRedefine/>
    <w:semiHidden/>
    <w:pPr>
      <w:ind w:left="1200"/>
    </w:pPr>
  </w:style>
  <w:style w:type="paragraph" w:styleId="Obsah7">
    <w:name w:val="toc 7"/>
    <w:basedOn w:val="Normln"/>
    <w:next w:val="Normln"/>
    <w:autoRedefine/>
    <w:semiHidden/>
    <w:pPr>
      <w:ind w:left="1440"/>
    </w:pPr>
  </w:style>
  <w:style w:type="paragraph" w:styleId="Obsah8">
    <w:name w:val="toc 8"/>
    <w:basedOn w:val="Normln"/>
    <w:next w:val="Normln"/>
    <w:autoRedefine/>
    <w:semiHidden/>
    <w:pPr>
      <w:ind w:left="1680"/>
    </w:pPr>
  </w:style>
  <w:style w:type="paragraph" w:styleId="Obsah9">
    <w:name w:val="toc 9"/>
    <w:basedOn w:val="Normln"/>
    <w:next w:val="Normln"/>
    <w:autoRedefine/>
    <w:semiHidden/>
    <w:pPr>
      <w:ind w:left="1920"/>
    </w:pPr>
  </w:style>
  <w:style w:type="paragraph" w:styleId="Zkladntext2">
    <w:name w:val="Body Text 2"/>
    <w:basedOn w:val="Normln"/>
    <w:rPr>
      <w:sz w:val="20"/>
    </w:rPr>
  </w:style>
  <w:style w:type="character" w:customStyle="1" w:styleId="Skryttext">
    <w:name w:val="Skrytý text"/>
    <w:basedOn w:val="Standardnpsmoodstavce"/>
    <w:rPr>
      <w:rFonts w:ascii="Koala" w:hAnsi="Koala"/>
      <w:noProof w:val="0"/>
      <w:color w:val="auto"/>
      <w:sz w:val="32"/>
      <w:vertAlign w:val="baseline"/>
      <w:lang w:val="cs-CZ"/>
    </w:rPr>
  </w:style>
  <w:style w:type="paragraph" w:styleId="Zkladntext3">
    <w:name w:val="Body Text 3"/>
    <w:basedOn w:val="Normln"/>
  </w:style>
  <w:style w:type="paragraph" w:styleId="Zkladntextodsazen">
    <w:name w:val="Body Text Indent"/>
    <w:basedOn w:val="Normln"/>
    <w:pPr>
      <w:ind w:left="360"/>
    </w:pPr>
    <w:rPr>
      <w:sz w:val="20"/>
    </w:rPr>
  </w:style>
  <w:style w:type="table" w:styleId="Mkatabulky">
    <w:name w:val="Table Grid"/>
    <w:basedOn w:val="Normlntabulka"/>
    <w:rsid w:val="00005943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10551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lnweb">
    <w:name w:val="Normal (Web)"/>
    <w:basedOn w:val="Normln"/>
    <w:uiPriority w:val="99"/>
    <w:rsid w:val="00BD5EC6"/>
    <w:pPr>
      <w:spacing w:before="100" w:beforeAutospacing="1" w:after="100" w:afterAutospacing="1"/>
      <w:jc w:val="left"/>
    </w:pPr>
    <w:rPr>
      <w:szCs w:val="24"/>
    </w:rPr>
  </w:style>
  <w:style w:type="character" w:styleId="Siln">
    <w:name w:val="Strong"/>
    <w:basedOn w:val="Standardnpsmoodstavce"/>
    <w:rsid w:val="00BD5EC6"/>
    <w:rPr>
      <w:b/>
      <w:bCs/>
    </w:rPr>
  </w:style>
  <w:style w:type="character" w:customStyle="1" w:styleId="ZpatChar">
    <w:name w:val="Zápatí Char"/>
    <w:basedOn w:val="Standardnpsmoodstavce"/>
    <w:link w:val="Zpat"/>
    <w:uiPriority w:val="99"/>
    <w:rsid w:val="00D552B4"/>
    <w:rPr>
      <w:rFonts w:ascii="Arial" w:hAnsi="Arial"/>
    </w:rPr>
  </w:style>
  <w:style w:type="paragraph" w:styleId="Nadpisobsahu">
    <w:name w:val="TOC Heading"/>
    <w:basedOn w:val="Nadpis1"/>
    <w:next w:val="Normln"/>
    <w:uiPriority w:val="39"/>
    <w:unhideWhenUsed/>
    <w:qFormat/>
    <w:rsid w:val="00235EF7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spacing w:val="0"/>
      <w:kern w:val="0"/>
      <w:sz w:val="28"/>
      <w:szCs w:val="28"/>
      <w:u w:val="none"/>
      <w:lang w:eastAsia="en-US"/>
    </w:rPr>
  </w:style>
  <w:style w:type="paragraph" w:styleId="Seznamobrzk">
    <w:name w:val="table of figures"/>
    <w:basedOn w:val="Normln"/>
    <w:next w:val="Normln"/>
    <w:uiPriority w:val="99"/>
    <w:rsid w:val="003E596A"/>
  </w:style>
  <w:style w:type="paragraph" w:styleId="Citt">
    <w:name w:val="Quote"/>
    <w:basedOn w:val="Normln"/>
    <w:next w:val="Normln"/>
    <w:link w:val="CittChar"/>
    <w:uiPriority w:val="29"/>
    <w:rsid w:val="00241CCE"/>
    <w:rPr>
      <w:i/>
      <w:iCs/>
      <w:color w:val="000000"/>
    </w:rPr>
  </w:style>
  <w:style w:type="character" w:customStyle="1" w:styleId="CittChar">
    <w:name w:val="Citát Char"/>
    <w:basedOn w:val="Standardnpsmoodstavce"/>
    <w:link w:val="Citt"/>
    <w:uiPriority w:val="29"/>
    <w:rsid w:val="00241CCE"/>
    <w:rPr>
      <w:i/>
      <w:iCs/>
      <w:color w:val="000000"/>
      <w:sz w:val="24"/>
    </w:rPr>
  </w:style>
  <w:style w:type="paragraph" w:styleId="Textbubliny">
    <w:name w:val="Balloon Text"/>
    <w:basedOn w:val="Normln"/>
    <w:link w:val="TextbublinyChar"/>
    <w:rsid w:val="00BD3F9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rsid w:val="00BD3F92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BD3F92"/>
    <w:pPr>
      <w:ind w:left="720"/>
      <w:contextualSpacing/>
    </w:pPr>
  </w:style>
  <w:style w:type="paragraph" w:styleId="Textpoznpodarou">
    <w:name w:val="footnote text"/>
    <w:basedOn w:val="Normln"/>
    <w:link w:val="TextpoznpodarouChar"/>
    <w:rsid w:val="00620FB3"/>
    <w:pPr>
      <w:spacing w:before="0" w:after="0" w:line="240" w:lineRule="auto"/>
    </w:pPr>
    <w:rPr>
      <w:sz w:val="20"/>
    </w:rPr>
  </w:style>
  <w:style w:type="character" w:customStyle="1" w:styleId="TextpoznpodarouChar">
    <w:name w:val="Text pozn. pod čarou Char"/>
    <w:basedOn w:val="Standardnpsmoodstavce"/>
    <w:link w:val="Textpoznpodarou"/>
    <w:rsid w:val="00620FB3"/>
  </w:style>
  <w:style w:type="character" w:styleId="Znakapoznpodarou">
    <w:name w:val="footnote reference"/>
    <w:basedOn w:val="Standardnpsmoodstavce"/>
    <w:rsid w:val="00620FB3"/>
    <w:rPr>
      <w:vertAlign w:val="superscript"/>
    </w:rPr>
  </w:style>
  <w:style w:type="paragraph" w:customStyle="1" w:styleId="APText-neodsazen">
    <w:name w:val="AP_Text - neodsazený"/>
    <w:basedOn w:val="Normln"/>
    <w:qFormat/>
    <w:rsid w:val="00DF67C0"/>
    <w:pPr>
      <w:spacing w:before="120" w:after="120"/>
      <w:ind w:firstLine="0"/>
    </w:pPr>
    <w:rPr>
      <w:rFonts w:ascii="Palatino Linotype" w:hAnsi="Palatino Linotype"/>
    </w:rPr>
  </w:style>
  <w:style w:type="paragraph" w:customStyle="1" w:styleId="Hlavni">
    <w:name w:val="Hlavni"/>
    <w:basedOn w:val="Normln"/>
    <w:link w:val="HlavniChar"/>
    <w:qFormat/>
    <w:rsid w:val="009D6747"/>
    <w:pPr>
      <w:ind w:firstLine="0"/>
      <w:jc w:val="center"/>
    </w:pPr>
    <w:rPr>
      <w:b/>
      <w:sz w:val="40"/>
    </w:rPr>
  </w:style>
  <w:style w:type="character" w:customStyle="1" w:styleId="HlavniChar">
    <w:name w:val="Hlavni Char"/>
    <w:basedOn w:val="Standardnpsmoodstavce"/>
    <w:link w:val="Hlavni"/>
    <w:rsid w:val="009D6747"/>
    <w:rPr>
      <w:b/>
      <w:sz w:val="40"/>
    </w:rPr>
  </w:style>
  <w:style w:type="table" w:styleId="Prosttabulka5">
    <w:name w:val="Plain Table 5"/>
    <w:basedOn w:val="Normlntabulka"/>
    <w:uiPriority w:val="45"/>
    <w:rsid w:val="00FD409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Svtltabulkasmkou1">
    <w:name w:val="Grid Table 1 Light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vtltabulkasmkou1zvraznn1">
    <w:name w:val="Grid Table 1 Light Accent 1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vtltabulkasmkou1zvraznn2">
    <w:name w:val="Grid Table 1 Light Accent 2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ulkaseznamu3zvraznn1">
    <w:name w:val="List Table 3 Accent 1"/>
    <w:basedOn w:val="Normlntabulka"/>
    <w:uiPriority w:val="48"/>
    <w:rsid w:val="00FD409F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mavtabulkasmkou5zvraznn1">
    <w:name w:val="Grid Table 5 Dark Accent 1"/>
    <w:basedOn w:val="Normlntabulka"/>
    <w:uiPriority w:val="50"/>
    <w:rsid w:val="00FD409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styleId="Sledovanodkaz">
    <w:name w:val="FollowedHyperlink"/>
    <w:basedOn w:val="Standardnpsmoodstavce"/>
    <w:semiHidden/>
    <w:unhideWhenUsed/>
    <w:rsid w:val="00FD409F"/>
    <w:rPr>
      <w:color w:val="800080" w:themeColor="followedHyperlink"/>
      <w:u w:val="single"/>
    </w:rPr>
  </w:style>
  <w:style w:type="paragraph" w:customStyle="1" w:styleId="Kdy">
    <w:name w:val="Kódy"/>
    <w:basedOn w:val="Normln"/>
    <w:link w:val="KdyChar"/>
    <w:rsid w:val="00565E2D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ind w:firstLine="0"/>
    </w:pPr>
  </w:style>
  <w:style w:type="character" w:customStyle="1" w:styleId="KdyChar">
    <w:name w:val="Kódy Char"/>
    <w:basedOn w:val="Standardnpsmoodstavce"/>
    <w:link w:val="Kdy"/>
    <w:rsid w:val="00565E2D"/>
    <w:rPr>
      <w:sz w:val="24"/>
    </w:rPr>
  </w:style>
  <w:style w:type="character" w:customStyle="1" w:styleId="textexposedshow">
    <w:name w:val="text_exposed_show"/>
    <w:basedOn w:val="Standardnpsmoodstavce"/>
    <w:rsid w:val="006C62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340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48317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3165">
              <w:marLeft w:val="0"/>
              <w:marRight w:val="0"/>
              <w:marTop w:val="0"/>
              <w:marBottom w:val="0"/>
              <w:divBdr>
                <w:top w:val="single" w:sz="4" w:space="2" w:color="C8CCD1"/>
                <w:left w:val="single" w:sz="4" w:space="2" w:color="C8CCD1"/>
                <w:bottom w:val="single" w:sz="4" w:space="2" w:color="C8CCD1"/>
                <w:right w:val="single" w:sz="4" w:space="2" w:color="C8CCD1"/>
              </w:divBdr>
            </w:div>
          </w:divsChild>
        </w:div>
      </w:divsChild>
    </w:div>
    <w:div w:id="1598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31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4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0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524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nfo.cern.ch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hyperlink" Target="https://dev.mysql.com/doc/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CERN_http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s://www.wikipedia.org/" TargetMode="External"/><Relationship Id="rId40" Type="http://schemas.openxmlformats.org/officeDocument/2006/relationships/hyperlink" Target="http://flask.pocoo.org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slideshare.net/daniel_b_austin/perspectives-on-the-evolution-of-html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hyperlink" Target="https://www.jakpsatweb.cz/" TargetMode="External"/><Relationship Id="rId10" Type="http://schemas.openxmlformats.org/officeDocument/2006/relationships/image" Target="media/image2.jpeg"/><Relationship Id="rId19" Type="http://schemas.openxmlformats.org/officeDocument/2006/relationships/hyperlink" Target="https://commons.wikimedia.org/wiki/File:CSS3-Status-by-Sergey-Mavrody.png" TargetMode="External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jakpsatweb.cz/javascript/javascript-uvod.html" TargetMode="External"/><Relationship Id="rId33" Type="http://schemas.openxmlformats.org/officeDocument/2006/relationships/image" Target="media/image20.png"/><Relationship Id="rId38" Type="http://schemas.openxmlformats.org/officeDocument/2006/relationships/hyperlink" Target="https://www.itnetwork.cz/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www.python.org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am\Desktop\Maturitni-prace\Teoretick&#225;%20&#269;&#225;st\Semin&#225;rn&#237;%20pr&#225;ce%20&#353;ablona%202018%20(1).dotx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aa</b:Tag>
    <b:SourceType>Book</b:SourceType>
    <b:Guid>{6902E39C-2BD3-4236-8C03-4F4936E1C9D6}</b:Guid>
    <b:Author>
      <b:Author>
        <b:NameList>
          <b:Person>
            <b:Last>aa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04C3BCF-E093-4D15-BCBB-76F8C166D3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Seminární práce šablona 2018 (1)</Template>
  <TotalTime>1544</TotalTime>
  <Pages>36</Pages>
  <Words>5329</Words>
  <Characters>31444</Characters>
  <Application>Microsoft Office Word</Application>
  <DocSecurity>0</DocSecurity>
  <Lines>262</Lines>
  <Paragraphs>73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Seminární práce šablona</vt:lpstr>
      <vt:lpstr>Seminární práce šablona</vt:lpstr>
    </vt:vector>
  </TitlesOfParts>
  <Company>VOŠ a SPŠE Olomouc, Božetěchva 3, 77200 Olomouc</Company>
  <LinksUpToDate>false</LinksUpToDate>
  <CharactersWithSpaces>36700</CharactersWithSpaces>
  <SharedDoc>false</SharedDoc>
  <HLinks>
    <vt:vector size="156" baseType="variant">
      <vt:variant>
        <vt:i4>1376310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_Toc450839160</vt:lpwstr>
      </vt:variant>
      <vt:variant>
        <vt:i4>1507382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_Toc450839147</vt:lpwstr>
      </vt:variant>
      <vt:variant>
        <vt:i4>1507382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_Toc450839146</vt:lpwstr>
      </vt:variant>
      <vt:variant>
        <vt:i4>1507382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_Toc450839145</vt:lpwstr>
      </vt:variant>
      <vt:variant>
        <vt:i4>1507382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_Toc450839144</vt:lpwstr>
      </vt:variant>
      <vt:variant>
        <vt:i4>3211315</vt:i4>
      </vt:variant>
      <vt:variant>
        <vt:i4>120</vt:i4>
      </vt:variant>
      <vt:variant>
        <vt:i4>0</vt:i4>
      </vt:variant>
      <vt:variant>
        <vt:i4>5</vt:i4>
      </vt:variant>
      <vt:variant>
        <vt:lpwstr>http://www.citace.com/</vt:lpwstr>
      </vt:variant>
      <vt:variant>
        <vt:lpwstr/>
      </vt:variant>
      <vt:variant>
        <vt:i4>4587576</vt:i4>
      </vt:variant>
      <vt:variant>
        <vt:i4>117</vt:i4>
      </vt:variant>
      <vt:variant>
        <vt:i4>0</vt:i4>
      </vt:variant>
      <vt:variant>
        <vt:i4>5</vt:i4>
      </vt:variant>
      <vt:variant>
        <vt:lpwstr>https://cs.wikipedia.org/wiki/Opera%C4%8Dn%C3%AD_zesilova %C4%8D</vt:lpwstr>
      </vt:variant>
      <vt:variant>
        <vt:lpwstr/>
      </vt:variant>
      <vt:variant>
        <vt:i4>917536</vt:i4>
      </vt:variant>
      <vt:variant>
        <vt:i4>114</vt:i4>
      </vt:variant>
      <vt:variant>
        <vt:i4>0</vt:i4>
      </vt:variant>
      <vt:variant>
        <vt:i4>5</vt:i4>
      </vt:variant>
      <vt:variant>
        <vt:lpwstr>https://cs.wikipedia.org/wiki/Integrovan%C3%BD_obvod</vt:lpwstr>
      </vt:variant>
      <vt:variant>
        <vt:lpwstr/>
      </vt:variant>
      <vt:variant>
        <vt:i4>1310805</vt:i4>
      </vt:variant>
      <vt:variant>
        <vt:i4>111</vt:i4>
      </vt:variant>
      <vt:variant>
        <vt:i4>0</vt:i4>
      </vt:variant>
      <vt:variant>
        <vt:i4>5</vt:i4>
      </vt:variant>
      <vt:variant>
        <vt:lpwstr>https://cs.wikipedia.org/wiki/Polovodi%C4%8D</vt:lpwstr>
      </vt:variant>
      <vt:variant>
        <vt:lpwstr/>
      </vt:variant>
      <vt:variant>
        <vt:i4>4587584</vt:i4>
      </vt:variant>
      <vt:variant>
        <vt:i4>108</vt:i4>
      </vt:variant>
      <vt:variant>
        <vt:i4>0</vt:i4>
      </vt:variant>
      <vt:variant>
        <vt:i4>5</vt:i4>
      </vt:variant>
      <vt:variant>
        <vt:lpwstr>https://cs.wikipedia.org/wiki/Diskr%C3%A9tn%C3%AD</vt:lpwstr>
      </vt:variant>
      <vt:variant>
        <vt:lpwstr/>
      </vt:variant>
      <vt:variant>
        <vt:i4>4849666</vt:i4>
      </vt:variant>
      <vt:variant>
        <vt:i4>105</vt:i4>
      </vt:variant>
      <vt:variant>
        <vt:i4>0</vt:i4>
      </vt:variant>
      <vt:variant>
        <vt:i4>5</vt:i4>
      </vt:variant>
      <vt:variant>
        <vt:lpwstr>https://cs.wikipedia.org/wiki/Elektronka</vt:lpwstr>
      </vt:variant>
      <vt:variant>
        <vt:lpwstr/>
      </vt:variant>
      <vt:variant>
        <vt:i4>7471121</vt:i4>
      </vt:variant>
      <vt:variant>
        <vt:i4>102</vt:i4>
      </vt:variant>
      <vt:variant>
        <vt:i4>0</vt:i4>
      </vt:variant>
      <vt:variant>
        <vt:i4>5</vt:i4>
      </vt:variant>
      <vt:variant>
        <vt:lpwstr>https://cs.wikipedia.org/wiki/Analogov%C3%BD_po%C4%8D%C3%ADta%C4%8D</vt:lpwstr>
      </vt:variant>
      <vt:variant>
        <vt:lpwstr/>
      </vt:variant>
      <vt:variant>
        <vt:i4>3014744</vt:i4>
      </vt:variant>
      <vt:variant>
        <vt:i4>99</vt:i4>
      </vt:variant>
      <vt:variant>
        <vt:i4>0</vt:i4>
      </vt:variant>
      <vt:variant>
        <vt:i4>5</vt:i4>
      </vt:variant>
      <vt:variant>
        <vt:lpwstr>https://cs.wikipedia.org/wiki/Matematick%C3%A1_operace</vt:lpwstr>
      </vt:variant>
      <vt:variant>
        <vt:lpwstr/>
      </vt:variant>
      <vt:variant>
        <vt:i4>7143511</vt:i4>
      </vt:variant>
      <vt:variant>
        <vt:i4>96</vt:i4>
      </vt:variant>
      <vt:variant>
        <vt:i4>0</vt:i4>
      </vt:variant>
      <vt:variant>
        <vt:i4>5</vt:i4>
      </vt:variant>
      <vt:variant>
        <vt:lpwstr>https://cs.wikipedia.org/wiki/Opera%C4%8Dn%C3%AD_zesilova%C4%8D</vt:lpwstr>
      </vt:variant>
      <vt:variant>
        <vt:lpwstr/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_Toc450838706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_Toc450838705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_Toc450838704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_Toc450838703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_Toc450838702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_Toc450838701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_Toc450838700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_Toc450838699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_Toc450838698</vt:lpwstr>
      </vt:variant>
      <vt:variant>
        <vt:i4>1769521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_Toc450838697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_Toc450838696</vt:lpwstr>
      </vt:variant>
      <vt:variant>
        <vt:i4>1769521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_Toc450838695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Seminární práce šablona</dc:title>
  <dc:subject>Automatizace</dc:subject>
  <dc:creator>Adam</dc:creator>
  <cp:keywords/>
  <dc:description/>
  <cp:lastModifiedBy>Adam zacpal</cp:lastModifiedBy>
  <cp:revision>44</cp:revision>
  <cp:lastPrinted>2018-06-05T13:32:00Z</cp:lastPrinted>
  <dcterms:created xsi:type="dcterms:W3CDTF">2019-03-12T15:54:00Z</dcterms:created>
  <dcterms:modified xsi:type="dcterms:W3CDTF">2019-03-25T19:56:00Z</dcterms:modified>
</cp:coreProperties>
</file>